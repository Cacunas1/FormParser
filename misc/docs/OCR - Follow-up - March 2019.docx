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90D32" w14:textId="77777777" w:rsidR="00210A9F" w:rsidRDefault="00101BED" w:rsidP="004A57B3">
      <w:pPr>
        <w:pStyle w:val="Title"/>
      </w:pPr>
      <w:bookmarkStart w:id="0" w:name="_Toc499548665"/>
      <w:bookmarkStart w:id="1" w:name="_Toc499549789"/>
      <w:bookmarkStart w:id="2" w:name="_Toc499888303"/>
      <w:r>
        <w:t>Follow-up</w:t>
      </w:r>
    </w:p>
    <w:p w14:paraId="67490D33" w14:textId="77777777" w:rsidR="009B6EB0" w:rsidRPr="004A57B3" w:rsidRDefault="009B6EB0" w:rsidP="009B6EB0">
      <w:pPr>
        <w:pStyle w:val="Subtitle"/>
      </w:pPr>
      <w:r>
        <w:t>Follow-up Details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70"/>
        <w:gridCol w:w="7598"/>
      </w:tblGrid>
      <w:tr w:rsidR="009B6EB0" w:rsidRPr="00F31A24" w14:paraId="67490D36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34" w14:textId="77777777" w:rsidR="009B6EB0" w:rsidRPr="00113DB4" w:rsidRDefault="009B6EB0" w:rsidP="007E648E">
            <w:pPr>
              <w:pStyle w:val="TableSubHeading"/>
            </w:pPr>
            <w:r>
              <w:t>Project name</w:t>
            </w:r>
          </w:p>
        </w:tc>
        <w:tc>
          <w:tcPr>
            <w:tcW w:w="7598" w:type="dxa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35" w14:textId="5E863AF6" w:rsidR="009B6EB0" w:rsidRPr="00581AA6" w:rsidRDefault="004C7594" w:rsidP="009B6EB0">
            <w:pPr>
              <w:pStyle w:val="TableBody"/>
            </w:pPr>
            <w:r>
              <w:t>OCR (Optical Character Recognition) – To be renamed</w:t>
            </w:r>
          </w:p>
        </w:tc>
      </w:tr>
      <w:tr w:rsidR="009B6EB0" w:rsidRPr="004C7594" w14:paraId="67490D39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37" w14:textId="77777777" w:rsidR="009B6EB0" w:rsidRPr="00113DB4" w:rsidRDefault="000F1D37" w:rsidP="007E648E">
            <w:pPr>
              <w:pStyle w:val="TableSubHeading"/>
            </w:pPr>
            <w:r>
              <w:t>Team members</w:t>
            </w:r>
            <w:r w:rsidR="009B6EB0">
              <w:t xml:space="preserve"> </w:t>
            </w:r>
          </w:p>
        </w:tc>
        <w:tc>
          <w:tcPr>
            <w:tcW w:w="7598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38" w14:textId="2A96856E" w:rsidR="009B6EB0" w:rsidRPr="004C7594" w:rsidRDefault="004C7594" w:rsidP="00281AA1">
            <w:pPr>
              <w:pStyle w:val="TableBody"/>
              <w:rPr>
                <w:lang w:val="es-CR"/>
              </w:rPr>
            </w:pPr>
            <w:r w:rsidRPr="00611D49">
              <w:rPr>
                <w:lang w:val="es-CR"/>
              </w:rPr>
              <w:t>Cristia</w:t>
            </w:r>
            <w:r w:rsidR="00BD4145">
              <w:rPr>
                <w:lang w:val="es-CR"/>
              </w:rPr>
              <w:t>n</w:t>
            </w:r>
            <w:r w:rsidRPr="00611D49">
              <w:rPr>
                <w:lang w:val="es-CR"/>
              </w:rPr>
              <w:t xml:space="preserve"> Acuña</w:t>
            </w:r>
            <w:r>
              <w:rPr>
                <w:lang w:val="es-CR"/>
              </w:rPr>
              <w:t>,</w:t>
            </w:r>
            <w:r w:rsidRPr="00611D49">
              <w:rPr>
                <w:lang w:val="es-CR"/>
              </w:rPr>
              <w:t xml:space="preserve"> Ignacio Dacal, </w:t>
            </w:r>
            <w:r>
              <w:rPr>
                <w:lang w:val="es-CR"/>
              </w:rPr>
              <w:t xml:space="preserve">Gerson Bastos, </w:t>
            </w:r>
            <w:r w:rsidR="00281AA1">
              <w:rPr>
                <w:lang w:val="es-CR"/>
              </w:rPr>
              <w:t xml:space="preserve">Matias Flores, Paulina Valdivia, </w:t>
            </w:r>
            <w:r w:rsidRPr="00611D49">
              <w:rPr>
                <w:lang w:val="es-CR"/>
              </w:rPr>
              <w:t>Sebastian Tobar</w:t>
            </w:r>
            <w:r w:rsidR="00281AA1">
              <w:rPr>
                <w:lang w:val="es-CR"/>
              </w:rPr>
              <w:t xml:space="preserve"> and Sebasti</w:t>
            </w:r>
            <w:r w:rsidR="00281AA1">
              <w:rPr>
                <w:lang w:val="en-US"/>
              </w:rPr>
              <w:t>an Díaz</w:t>
            </w:r>
          </w:p>
        </w:tc>
      </w:tr>
      <w:tr w:rsidR="009B6EB0" w:rsidRPr="00F31A24" w14:paraId="67490D3C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3A" w14:textId="0D5B82DB" w:rsidR="009B6EB0" w:rsidRDefault="000F1D37" w:rsidP="007E648E">
            <w:pPr>
              <w:pStyle w:val="TableSubHeading"/>
            </w:pPr>
            <w:r>
              <w:t>Date</w:t>
            </w:r>
          </w:p>
        </w:tc>
        <w:tc>
          <w:tcPr>
            <w:tcW w:w="7598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3B" w14:textId="1F2154AB" w:rsidR="009B6EB0" w:rsidRDefault="004C7594" w:rsidP="007E648E">
            <w:pPr>
              <w:pStyle w:val="TableBody"/>
            </w:pPr>
            <w:r>
              <w:t xml:space="preserve">February </w:t>
            </w:r>
            <w:r w:rsidR="00615BFD">
              <w:t>26</w:t>
            </w:r>
            <w:r w:rsidR="00615BFD" w:rsidRPr="00615BFD">
              <w:rPr>
                <w:vertAlign w:val="superscript"/>
              </w:rPr>
              <w:t>th</w:t>
            </w:r>
            <w:r w:rsidR="00615BFD">
              <w:t xml:space="preserve"> 2019</w:t>
            </w:r>
          </w:p>
        </w:tc>
      </w:tr>
    </w:tbl>
    <w:p w14:paraId="67490D3D" w14:textId="77777777" w:rsidR="009D7AA4" w:rsidRDefault="009D7AA4" w:rsidP="004A57B3">
      <w:pPr>
        <w:pStyle w:val="Subtitle"/>
      </w:pPr>
    </w:p>
    <w:p w14:paraId="67490D3E" w14:textId="77777777" w:rsidR="004A57B3" w:rsidRDefault="00101BED" w:rsidP="004A57B3">
      <w:pPr>
        <w:pStyle w:val="Subtitle"/>
      </w:pPr>
      <w:r>
        <w:t>Development Team Updates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84"/>
        <w:gridCol w:w="7584"/>
      </w:tblGrid>
      <w:tr w:rsidR="00101BED" w:rsidRPr="00F31A24" w14:paraId="67490D41" w14:textId="77777777" w:rsidTr="00101BED">
        <w:trPr>
          <w:trHeight w:val="432"/>
        </w:trPr>
        <w:tc>
          <w:tcPr>
            <w:tcW w:w="1870" w:type="dxa"/>
            <w:tcBorders>
              <w:top w:val="nil"/>
              <w:bottom w:val="single" w:sz="8" w:space="0" w:color="FFFFFF" w:themeColor="background1"/>
            </w:tcBorders>
            <w:shd w:val="clear" w:color="auto" w:fill="auto"/>
            <w:vAlign w:val="center"/>
          </w:tcPr>
          <w:p w14:paraId="67490D3F" w14:textId="77777777" w:rsidR="00101BED" w:rsidRPr="00935166" w:rsidRDefault="00101BED" w:rsidP="00417D7C">
            <w:pPr>
              <w:pStyle w:val="TableHeading"/>
              <w:rPr>
                <w:rFonts w:cs="Arial"/>
                <w:lang w:val="en-GB"/>
              </w:rPr>
            </w:pPr>
          </w:p>
        </w:tc>
        <w:tc>
          <w:tcPr>
            <w:tcW w:w="7598" w:type="dxa"/>
            <w:tcBorders>
              <w:top w:val="nil"/>
              <w:bottom w:val="single" w:sz="8" w:space="0" w:color="FFFFFF" w:themeColor="background1"/>
            </w:tcBorders>
            <w:shd w:val="clear" w:color="auto" w:fill="47254B"/>
            <w:vAlign w:val="center"/>
          </w:tcPr>
          <w:p w14:paraId="67490D40" w14:textId="397AC451" w:rsidR="00101BED" w:rsidRPr="00101BED" w:rsidRDefault="004C7594" w:rsidP="00417D7C">
            <w:pPr>
              <w:pStyle w:val="TableHeading"/>
              <w:rPr>
                <w:rFonts w:cs="Arial"/>
                <w:lang w:val="es-CL"/>
              </w:rPr>
            </w:pPr>
            <w:r>
              <w:rPr>
                <w:lang w:val="es-CR"/>
              </w:rPr>
              <w:t>Gerson Bastos</w:t>
            </w:r>
          </w:p>
        </w:tc>
      </w:tr>
      <w:tr w:rsidR="00101BED" w:rsidRPr="00F31A24" w14:paraId="67490D44" w14:textId="77777777" w:rsidTr="00101BED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42" w14:textId="77777777" w:rsidR="00101BED" w:rsidRPr="00113DB4" w:rsidRDefault="00101BED" w:rsidP="00417D7C">
            <w:pPr>
              <w:pStyle w:val="TableSubHeading"/>
            </w:pPr>
            <w:r>
              <w:t>Completed tasks</w:t>
            </w:r>
          </w:p>
        </w:tc>
        <w:tc>
          <w:tcPr>
            <w:tcW w:w="7598" w:type="dxa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45897E51" w14:textId="65AE4026" w:rsidR="00D61A35" w:rsidRDefault="00D61A35" w:rsidP="00D61A35">
            <w:pPr>
              <w:pStyle w:val="TableBody"/>
            </w:pPr>
            <w:r>
              <w:t>Product Owner:</w:t>
            </w:r>
          </w:p>
          <w:p w14:paraId="68DFD3BC" w14:textId="34F5404D" w:rsidR="00D61A35" w:rsidRDefault="00D61A35" w:rsidP="005F7829">
            <w:pPr>
              <w:pStyle w:val="TableBody"/>
              <w:numPr>
                <w:ilvl w:val="0"/>
                <w:numId w:val="12"/>
              </w:numPr>
            </w:pPr>
            <w:r>
              <w:t>Defining specific problem to solve (</w:t>
            </w:r>
            <w:hyperlink r:id="rId12" w:history="1">
              <w:r w:rsidRPr="00D2711D">
                <w:rPr>
                  <w:rStyle w:val="Hyperlink"/>
                </w:rPr>
                <w:t>Medical License Form</w:t>
              </w:r>
            </w:hyperlink>
            <w:r>
              <w:t>).</w:t>
            </w:r>
          </w:p>
          <w:p w14:paraId="18F79FB0" w14:textId="587D569A" w:rsidR="00D61A35" w:rsidRDefault="00D61A35" w:rsidP="005F7829">
            <w:pPr>
              <w:pStyle w:val="TableBody"/>
              <w:numPr>
                <w:ilvl w:val="0"/>
                <w:numId w:val="12"/>
              </w:numPr>
            </w:pPr>
            <w:r>
              <w:t xml:space="preserve">Defining and detailing the </w:t>
            </w:r>
            <w:hyperlink r:id="rId13" w:history="1">
              <w:r w:rsidRPr="00D2711D">
                <w:rPr>
                  <w:rStyle w:val="Hyperlink"/>
                </w:rPr>
                <w:t>user stories</w:t>
              </w:r>
            </w:hyperlink>
            <w:r>
              <w:t>.</w:t>
            </w:r>
          </w:p>
          <w:p w14:paraId="6EB5F3DC" w14:textId="5E845EFB" w:rsidR="00D61A35" w:rsidRDefault="00D61A35" w:rsidP="005F7829">
            <w:pPr>
              <w:pStyle w:val="TableBody"/>
              <w:numPr>
                <w:ilvl w:val="0"/>
                <w:numId w:val="12"/>
              </w:numPr>
            </w:pPr>
            <w:r>
              <w:t>Agreeing on the DoD (Definition of done for each user story).</w:t>
            </w:r>
          </w:p>
          <w:p w14:paraId="26F9F0D6" w14:textId="77777777" w:rsidR="00D61A35" w:rsidRDefault="00D61A35" w:rsidP="00D61A35">
            <w:pPr>
              <w:pStyle w:val="TableBody"/>
            </w:pPr>
          </w:p>
          <w:p w14:paraId="1EEC009D" w14:textId="77777777" w:rsidR="00D61A35" w:rsidRDefault="00D61A35" w:rsidP="00D61A35">
            <w:pPr>
              <w:pStyle w:val="TableBody"/>
            </w:pPr>
            <w:r>
              <w:t>Scrum Master:</w:t>
            </w:r>
          </w:p>
          <w:p w14:paraId="3EA518D0" w14:textId="25EAD6F1" w:rsidR="00D2711D" w:rsidRDefault="00D2711D" w:rsidP="005F7829">
            <w:pPr>
              <w:pStyle w:val="TableBody"/>
              <w:numPr>
                <w:ilvl w:val="0"/>
                <w:numId w:val="13"/>
              </w:numPr>
            </w:pPr>
            <w:r>
              <w:t>Project Definition and Planning.</w:t>
            </w:r>
          </w:p>
          <w:p w14:paraId="39505CC2" w14:textId="77777777" w:rsidR="00D61A35" w:rsidRDefault="00D61A35" w:rsidP="005F7829">
            <w:pPr>
              <w:pStyle w:val="TableBody"/>
              <w:numPr>
                <w:ilvl w:val="0"/>
                <w:numId w:val="13"/>
              </w:numPr>
            </w:pPr>
            <w:r>
              <w:t>Coaching the team on how to write the DoD and reviewing them;</w:t>
            </w:r>
          </w:p>
          <w:p w14:paraId="749D0C80" w14:textId="77777777" w:rsidR="00D61A35" w:rsidRDefault="00D61A35" w:rsidP="005F7829">
            <w:pPr>
              <w:pStyle w:val="TableBody"/>
              <w:numPr>
                <w:ilvl w:val="0"/>
                <w:numId w:val="13"/>
              </w:numPr>
            </w:pPr>
            <w:r>
              <w:t>Coaching the team on how to break the User Stories into tasks and reviewing them;</w:t>
            </w:r>
          </w:p>
          <w:p w14:paraId="67490D43" w14:textId="65FA7851" w:rsidR="00101BED" w:rsidRPr="00581AA6" w:rsidRDefault="00D61A35" w:rsidP="005F7829">
            <w:pPr>
              <w:pStyle w:val="TableBody"/>
              <w:numPr>
                <w:ilvl w:val="0"/>
                <w:numId w:val="13"/>
              </w:numPr>
            </w:pPr>
            <w:r>
              <w:t xml:space="preserve">Coaching the team on how to estimate effort and choose the </w:t>
            </w:r>
            <w:hyperlink r:id="rId14" w:history="1">
              <w:r w:rsidRPr="00D2711D">
                <w:rPr>
                  <w:rStyle w:val="Hyperlink"/>
                </w:rPr>
                <w:t>User Stories to be delivered in the first sprint</w:t>
              </w:r>
            </w:hyperlink>
            <w:r>
              <w:t>.</w:t>
            </w:r>
          </w:p>
        </w:tc>
      </w:tr>
      <w:tr w:rsidR="00101BED" w:rsidRPr="00F31A24" w14:paraId="67490D47" w14:textId="77777777" w:rsidTr="00101BED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45" w14:textId="2B5E1B5D" w:rsidR="00101BED" w:rsidRPr="00113DB4" w:rsidRDefault="00101BED" w:rsidP="00417D7C">
            <w:pPr>
              <w:pStyle w:val="TableSubHeading"/>
            </w:pPr>
            <w:r>
              <w:t>In progress</w:t>
            </w:r>
          </w:p>
        </w:tc>
        <w:tc>
          <w:tcPr>
            <w:tcW w:w="7598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31831014" w14:textId="77777777" w:rsidR="00D61A35" w:rsidRDefault="00D61A35" w:rsidP="00D61A35">
            <w:pPr>
              <w:pStyle w:val="TableBody"/>
            </w:pPr>
            <w:r>
              <w:t>Product Owner:</w:t>
            </w:r>
          </w:p>
          <w:p w14:paraId="340AC47F" w14:textId="151F7422" w:rsidR="00D61A35" w:rsidRDefault="00D61A35" w:rsidP="005F7829">
            <w:pPr>
              <w:pStyle w:val="TableBody"/>
              <w:numPr>
                <w:ilvl w:val="0"/>
                <w:numId w:val="12"/>
              </w:numPr>
            </w:pPr>
            <w:r>
              <w:t>Giving feedback on what’s proposed by the team as solution.</w:t>
            </w:r>
          </w:p>
          <w:p w14:paraId="1C211275" w14:textId="77777777" w:rsidR="00D61A35" w:rsidRDefault="00D61A35" w:rsidP="00D61A35">
            <w:pPr>
              <w:pStyle w:val="TableBody"/>
            </w:pPr>
          </w:p>
          <w:p w14:paraId="3BCDCF92" w14:textId="77777777" w:rsidR="00D61A35" w:rsidRDefault="00D61A35" w:rsidP="00D61A35">
            <w:pPr>
              <w:pStyle w:val="TableBody"/>
            </w:pPr>
            <w:r>
              <w:t>Scrum Master:</w:t>
            </w:r>
          </w:p>
          <w:p w14:paraId="67490D46" w14:textId="4358C44C" w:rsidR="00101BED" w:rsidRPr="00581AA6" w:rsidRDefault="00D61A35" w:rsidP="00BD4145">
            <w:pPr>
              <w:pStyle w:val="TableBody"/>
              <w:numPr>
                <w:ilvl w:val="0"/>
                <w:numId w:val="13"/>
              </w:numPr>
            </w:pPr>
            <w:r>
              <w:t xml:space="preserve">Helping to </w:t>
            </w:r>
            <w:r w:rsidR="00BD4145">
              <w:t xml:space="preserve">solve any issues the </w:t>
            </w:r>
            <w:r>
              <w:t>development team find during the development phase.</w:t>
            </w:r>
          </w:p>
        </w:tc>
      </w:tr>
      <w:tr w:rsidR="0053230A" w:rsidRPr="00F31A24" w14:paraId="67490D4A" w14:textId="77777777" w:rsidTr="00101BED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48" w14:textId="77777777" w:rsidR="0053230A" w:rsidRDefault="0053230A" w:rsidP="00417D7C">
            <w:pPr>
              <w:pStyle w:val="TableSubHeading"/>
            </w:pPr>
            <w:r>
              <w:t>Bottlenecks/Issues</w:t>
            </w:r>
          </w:p>
        </w:tc>
        <w:tc>
          <w:tcPr>
            <w:tcW w:w="7598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49" w14:textId="44E76362" w:rsidR="0053230A" w:rsidRDefault="00B63646" w:rsidP="009D7AA4">
            <w:pPr>
              <w:pStyle w:val="TableBody"/>
            </w:pPr>
            <w:r>
              <w:t xml:space="preserve">Limited availability of the team due to high workload on the client side made difficult to find a common available time for the whole team. The next recurring meetings </w:t>
            </w:r>
          </w:p>
        </w:tc>
      </w:tr>
      <w:tr w:rsidR="00101BED" w:rsidRPr="00F31A24" w14:paraId="67490D4D" w14:textId="77777777" w:rsidTr="00101BED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12" w:space="0" w:color="939598"/>
              <w:right w:val="nil"/>
            </w:tcBorders>
            <w:shd w:val="clear" w:color="auto" w:fill="AFA2BF" w:themeFill="accent6"/>
            <w:vAlign w:val="center"/>
          </w:tcPr>
          <w:p w14:paraId="67490D4B" w14:textId="77777777" w:rsidR="00101BED" w:rsidRPr="00113DB4" w:rsidRDefault="00101BED" w:rsidP="00417D7C">
            <w:pPr>
              <w:pStyle w:val="TableSubHeading"/>
            </w:pPr>
            <w:r>
              <w:t>Next steps</w:t>
            </w:r>
          </w:p>
        </w:tc>
        <w:tc>
          <w:tcPr>
            <w:tcW w:w="7598" w:type="dxa"/>
            <w:tcBorders>
              <w:top w:val="single" w:sz="6" w:space="0" w:color="939598"/>
              <w:left w:val="nil"/>
              <w:bottom w:val="single" w:sz="12" w:space="0" w:color="939598"/>
              <w:right w:val="nil"/>
            </w:tcBorders>
            <w:shd w:val="clear" w:color="auto" w:fill="FFFFFF" w:themeFill="background1"/>
            <w:vAlign w:val="center"/>
          </w:tcPr>
          <w:p w14:paraId="16E8500C" w14:textId="77777777" w:rsidR="00B63646" w:rsidRDefault="008070EC" w:rsidP="00101BED">
            <w:pPr>
              <w:pStyle w:val="TableBody"/>
            </w:pPr>
            <w:r>
              <w:t>Product Backlog refinement to enable 2</w:t>
            </w:r>
            <w:r w:rsidRPr="008070EC">
              <w:rPr>
                <w:vertAlign w:val="superscript"/>
              </w:rPr>
              <w:t>nd</w:t>
            </w:r>
            <w:r>
              <w:t xml:space="preserve"> sprint planning</w:t>
            </w:r>
            <w:r w:rsidR="00B63646">
              <w:t>.</w:t>
            </w:r>
          </w:p>
          <w:p w14:paraId="67490D4C" w14:textId="325A2F33" w:rsidR="00101BED" w:rsidRDefault="00B63646" w:rsidP="00B63646">
            <w:pPr>
              <w:pStyle w:val="TableBody"/>
            </w:pPr>
            <w:r>
              <w:t xml:space="preserve">Mature the internal documents before meeting with Joaquin Moya to transform them into Scrum </w:t>
            </w:r>
            <w:r w:rsidR="00BD4145">
              <w:t>Artefacts</w:t>
            </w:r>
            <w:r>
              <w:t xml:space="preserve"> Templates.</w:t>
            </w:r>
          </w:p>
        </w:tc>
      </w:tr>
    </w:tbl>
    <w:p w14:paraId="67490D4E" w14:textId="6953A8EF" w:rsidR="00101BED" w:rsidRDefault="00101BED" w:rsidP="00101BED"/>
    <w:p w14:paraId="0448041B" w14:textId="473280C3" w:rsidR="008F325F" w:rsidRDefault="008F325F" w:rsidP="00101BED"/>
    <w:p w14:paraId="50116A94" w14:textId="77777777" w:rsidR="008F325F" w:rsidRDefault="008F325F" w:rsidP="00101BED"/>
    <w:p w14:paraId="10B39D93" w14:textId="77777777" w:rsidR="008F325F" w:rsidRDefault="008F325F" w:rsidP="00101BED"/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70"/>
        <w:gridCol w:w="14"/>
        <w:gridCol w:w="7584"/>
      </w:tblGrid>
      <w:tr w:rsidR="00101BED" w:rsidRPr="004C7594" w14:paraId="67490D51" w14:textId="77777777" w:rsidTr="00417D7C">
        <w:trPr>
          <w:trHeight w:val="432"/>
        </w:trPr>
        <w:tc>
          <w:tcPr>
            <w:tcW w:w="1870" w:type="dxa"/>
            <w:tcBorders>
              <w:top w:val="nil"/>
              <w:bottom w:val="single" w:sz="8" w:space="0" w:color="FFFFFF" w:themeColor="background1"/>
            </w:tcBorders>
            <w:shd w:val="clear" w:color="auto" w:fill="auto"/>
            <w:vAlign w:val="center"/>
          </w:tcPr>
          <w:p w14:paraId="67490D4F" w14:textId="77777777" w:rsidR="00101BED" w:rsidRPr="00935166" w:rsidRDefault="00101BED" w:rsidP="00417D7C">
            <w:pPr>
              <w:pStyle w:val="TableHeading"/>
              <w:rPr>
                <w:rFonts w:cs="Arial"/>
                <w:lang w:val="en-GB"/>
              </w:rPr>
            </w:pPr>
          </w:p>
        </w:tc>
        <w:tc>
          <w:tcPr>
            <w:tcW w:w="7598" w:type="dxa"/>
            <w:gridSpan w:val="2"/>
            <w:tcBorders>
              <w:top w:val="nil"/>
              <w:bottom w:val="single" w:sz="8" w:space="0" w:color="FFFFFF" w:themeColor="background1"/>
            </w:tcBorders>
            <w:shd w:val="clear" w:color="auto" w:fill="47254B"/>
            <w:vAlign w:val="center"/>
          </w:tcPr>
          <w:p w14:paraId="67490D50" w14:textId="7439C8D2" w:rsidR="00101BED" w:rsidRPr="00101BED" w:rsidRDefault="004C7594" w:rsidP="00417D7C">
            <w:pPr>
              <w:pStyle w:val="TableHeading"/>
              <w:rPr>
                <w:rFonts w:cs="Arial"/>
                <w:lang w:val="es-CL"/>
              </w:rPr>
            </w:pPr>
            <w:r w:rsidRPr="00611D49">
              <w:rPr>
                <w:lang w:val="es-CR"/>
              </w:rPr>
              <w:t>Ignacio Dacal</w:t>
            </w:r>
            <w:r>
              <w:rPr>
                <w:lang w:val="es-CR"/>
              </w:rPr>
              <w:t xml:space="preserve"> and </w:t>
            </w:r>
            <w:r w:rsidRPr="00611D49">
              <w:rPr>
                <w:lang w:val="es-CR"/>
              </w:rPr>
              <w:t>Cristia</w:t>
            </w:r>
            <w:r w:rsidR="00BA58D5">
              <w:rPr>
                <w:lang w:val="es-CR"/>
              </w:rPr>
              <w:t>n</w:t>
            </w:r>
            <w:r w:rsidRPr="00611D49">
              <w:rPr>
                <w:lang w:val="es-CR"/>
              </w:rPr>
              <w:t xml:space="preserve"> Acuña</w:t>
            </w:r>
          </w:p>
        </w:tc>
      </w:tr>
      <w:tr w:rsidR="00101BED" w:rsidRPr="00F31A24" w14:paraId="67490D54" w14:textId="77777777" w:rsidTr="00417D7C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52" w14:textId="77777777" w:rsidR="00101BED" w:rsidRPr="00113DB4" w:rsidRDefault="00101BED" w:rsidP="00417D7C">
            <w:pPr>
              <w:pStyle w:val="TableSubHeading"/>
            </w:pPr>
            <w:r>
              <w:t>Completed tasks</w:t>
            </w:r>
          </w:p>
        </w:tc>
        <w:tc>
          <w:tcPr>
            <w:tcW w:w="7598" w:type="dxa"/>
            <w:gridSpan w:val="2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53" w14:textId="7CBD0C4B" w:rsidR="00101BED" w:rsidRPr="00581AA6" w:rsidRDefault="00217D7E" w:rsidP="005F7829">
            <w:pPr>
              <w:pStyle w:val="TableBody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101BED" w:rsidRPr="00F31A24" w14:paraId="67490D57" w14:textId="77777777" w:rsidTr="00417D7C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55" w14:textId="192A5DD1" w:rsidR="00101BED" w:rsidRPr="00113DB4" w:rsidRDefault="00101BED" w:rsidP="00417D7C">
            <w:pPr>
              <w:pStyle w:val="TableSubHeading"/>
            </w:pPr>
            <w:r>
              <w:t>In progress</w:t>
            </w:r>
          </w:p>
        </w:tc>
        <w:tc>
          <w:tcPr>
            <w:tcW w:w="7598" w:type="dxa"/>
            <w:gridSpan w:val="2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1B6542ED" w14:textId="25312FE8" w:rsidR="008070EC" w:rsidRDefault="008070EC" w:rsidP="008070EC">
            <w:pPr>
              <w:pStyle w:val="TableBody"/>
            </w:pPr>
            <w:r>
              <w:t>For the User Story 1:</w:t>
            </w:r>
          </w:p>
          <w:p w14:paraId="67490D56" w14:textId="47356284" w:rsidR="00101BED" w:rsidRPr="00217D7E" w:rsidRDefault="008070EC" w:rsidP="00217D7E">
            <w:pPr>
              <w:pStyle w:val="TableBody"/>
              <w:numPr>
                <w:ilvl w:val="0"/>
                <w:numId w:val="15"/>
              </w:numPr>
            </w:pPr>
            <w:r>
              <w:t>US01 - T09 - For each file, transcript the text on the image and parse it into individual fields</w:t>
            </w:r>
          </w:p>
        </w:tc>
      </w:tr>
      <w:tr w:rsidR="009D7AA4" w:rsidRPr="00F31A24" w14:paraId="67490D5A" w14:textId="77777777" w:rsidTr="009D7AA4">
        <w:trPr>
          <w:trHeight w:val="567"/>
        </w:trPr>
        <w:tc>
          <w:tcPr>
            <w:tcW w:w="1884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58" w14:textId="77777777" w:rsidR="009D7AA4" w:rsidRDefault="009D7AA4" w:rsidP="00933F0A">
            <w:pPr>
              <w:pStyle w:val="TableSubHeading"/>
            </w:pPr>
            <w:r>
              <w:t>Bottlenecks/Issues</w:t>
            </w:r>
          </w:p>
        </w:tc>
        <w:tc>
          <w:tcPr>
            <w:tcW w:w="7584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59" w14:textId="723B24A2" w:rsidR="009D7AA4" w:rsidRDefault="00A516C1" w:rsidP="00A516C1">
            <w:pPr>
              <w:pStyle w:val="TableBody"/>
            </w:pPr>
            <w:r>
              <w:t xml:space="preserve">The environment was setup in two different containers in brewery. This </w:t>
            </w:r>
            <w:r w:rsidR="0044349B">
              <w:t>doesn’t allow us to freely manipulate Django applications</w:t>
            </w:r>
            <w:r w:rsidR="00B63646">
              <w:t>.</w:t>
            </w:r>
          </w:p>
        </w:tc>
      </w:tr>
      <w:tr w:rsidR="00101BED" w:rsidRPr="00F31A24" w14:paraId="67490D5D" w14:textId="77777777" w:rsidTr="00417D7C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12" w:space="0" w:color="939598"/>
              <w:right w:val="nil"/>
            </w:tcBorders>
            <w:shd w:val="clear" w:color="auto" w:fill="AFA2BF" w:themeFill="accent6"/>
            <w:vAlign w:val="center"/>
          </w:tcPr>
          <w:p w14:paraId="67490D5B" w14:textId="77777777" w:rsidR="00101BED" w:rsidRPr="00113DB4" w:rsidRDefault="00101BED" w:rsidP="00417D7C">
            <w:pPr>
              <w:pStyle w:val="TableSubHeading"/>
            </w:pPr>
            <w:r>
              <w:t>Next steps</w:t>
            </w:r>
          </w:p>
        </w:tc>
        <w:tc>
          <w:tcPr>
            <w:tcW w:w="7598" w:type="dxa"/>
            <w:gridSpan w:val="2"/>
            <w:tcBorders>
              <w:top w:val="single" w:sz="6" w:space="0" w:color="939598"/>
              <w:left w:val="nil"/>
              <w:bottom w:val="single" w:sz="12" w:space="0" w:color="939598"/>
              <w:right w:val="nil"/>
            </w:tcBorders>
            <w:shd w:val="clear" w:color="auto" w:fill="FFFFFF" w:themeFill="background1"/>
            <w:vAlign w:val="center"/>
          </w:tcPr>
          <w:p w14:paraId="42280A49" w14:textId="14F33591" w:rsidR="00217D7E" w:rsidRDefault="00217D7E" w:rsidP="00217D7E">
            <w:pPr>
              <w:pStyle w:val="TableBody"/>
            </w:pPr>
            <w:r>
              <w:t>For the User Story 1:</w:t>
            </w:r>
          </w:p>
          <w:p w14:paraId="0AEE212E" w14:textId="151F708F" w:rsidR="00217D7E" w:rsidRPr="00217D7E" w:rsidRDefault="00217D7E" w:rsidP="00A516C1">
            <w:pPr>
              <w:pStyle w:val="TableBody"/>
              <w:numPr>
                <w:ilvl w:val="0"/>
                <w:numId w:val="15"/>
              </w:numPr>
            </w:pPr>
            <w:r>
              <w:t>US01 - T10 - Send the value of each field of the scanned files to the user interface</w:t>
            </w:r>
          </w:p>
          <w:p w14:paraId="6C7BAB5D" w14:textId="77777777" w:rsidR="00217D7E" w:rsidRDefault="00217D7E" w:rsidP="00217D7E">
            <w:pPr>
              <w:pStyle w:val="TableBody"/>
            </w:pPr>
            <w:r>
              <w:t>For the User Story 2:</w:t>
            </w:r>
          </w:p>
          <w:p w14:paraId="21DB2314" w14:textId="58C32D54" w:rsidR="00A516C1" w:rsidRPr="00A516C1" w:rsidRDefault="00A516C1" w:rsidP="00A516C1">
            <w:pPr>
              <w:pStyle w:val="TableBody"/>
              <w:numPr>
                <w:ilvl w:val="0"/>
                <w:numId w:val="15"/>
              </w:numPr>
              <w:rPr>
                <w:rFonts w:cstheme="minorBidi"/>
                <w:color w:val="595959"/>
                <w:szCs w:val="22"/>
                <w:lang w:val="en-US"/>
              </w:rPr>
            </w:pPr>
            <w:r>
              <w:t xml:space="preserve">US02 - T03 - Change the code that once the button is pushed, invokes the OCR algorithm. This code now should pass the selected </w:t>
            </w:r>
            <w:r w:rsidR="00BD4145">
              <w:t>directory</w:t>
            </w:r>
            <w:r>
              <w:t xml:space="preserve"> and file names as a parameter.</w:t>
            </w:r>
          </w:p>
          <w:p w14:paraId="4987F3AA" w14:textId="6EDD81A4" w:rsidR="00217D7E" w:rsidRDefault="00217D7E" w:rsidP="00A516C1">
            <w:pPr>
              <w:pStyle w:val="TableBody"/>
              <w:numPr>
                <w:ilvl w:val="0"/>
                <w:numId w:val="15"/>
              </w:numPr>
            </w:pPr>
            <w:r w:rsidRPr="00217D7E">
              <w:t>US02 - T04 - Change the code that uses the OCR algorithm to scan only the selected files, instead of all of the files of the specific directory previously considered.</w:t>
            </w:r>
          </w:p>
          <w:p w14:paraId="349437DA" w14:textId="76EC74C2" w:rsidR="00237132" w:rsidRDefault="00237132" w:rsidP="00237132">
            <w:pPr>
              <w:pStyle w:val="TableBody"/>
            </w:pPr>
            <w:r>
              <w:t>For the User Story 3:</w:t>
            </w:r>
          </w:p>
          <w:p w14:paraId="673EA6BE" w14:textId="6EABFFD8" w:rsidR="00237132" w:rsidRDefault="00237132" w:rsidP="00237132">
            <w:pPr>
              <w:pStyle w:val="TableBody"/>
              <w:numPr>
                <w:ilvl w:val="0"/>
                <w:numId w:val="15"/>
              </w:numPr>
            </w:pPr>
            <w:r>
              <w:t xml:space="preserve">US03 - </w:t>
            </w:r>
            <w:r>
              <w:t>T03</w:t>
            </w:r>
            <w:r>
              <w:t xml:space="preserve">: </w:t>
            </w:r>
            <w:r>
              <w:t xml:space="preserve">Create the database model </w:t>
            </w:r>
            <w:r>
              <w:t>including</w:t>
            </w:r>
            <w:r>
              <w:t xml:space="preserve"> the mandatory status indicator</w:t>
            </w:r>
          </w:p>
          <w:p w14:paraId="1786783F" w14:textId="265321A7" w:rsidR="00950B88" w:rsidRDefault="00950B88" w:rsidP="00950B88">
            <w:pPr>
              <w:pStyle w:val="TableBody"/>
              <w:numPr>
                <w:ilvl w:val="0"/>
                <w:numId w:val="15"/>
              </w:numPr>
            </w:pPr>
            <w:r>
              <w:t xml:space="preserve">US03 - </w:t>
            </w:r>
            <w:r>
              <w:t>T04</w:t>
            </w:r>
            <w:r>
              <w:t xml:space="preserve">: </w:t>
            </w:r>
            <w:r>
              <w:t>Code for populating the database</w:t>
            </w:r>
          </w:p>
          <w:p w14:paraId="6FF06673" w14:textId="035908F4" w:rsidR="00950B88" w:rsidRDefault="00950B88" w:rsidP="00950B88">
            <w:pPr>
              <w:pStyle w:val="TableBody"/>
              <w:numPr>
                <w:ilvl w:val="0"/>
                <w:numId w:val="15"/>
              </w:numPr>
            </w:pPr>
            <w:r>
              <w:t xml:space="preserve">US03 - </w:t>
            </w:r>
            <w:r>
              <w:t>T05</w:t>
            </w:r>
            <w:r>
              <w:t xml:space="preserve">: </w:t>
            </w:r>
            <w:r>
              <w:t xml:space="preserve">Check &amp; show file </w:t>
            </w:r>
            <w:r>
              <w:t>fulfilment</w:t>
            </w:r>
            <w:r>
              <w:t xml:space="preserve"> status</w:t>
            </w:r>
          </w:p>
          <w:p w14:paraId="57B9765E" w14:textId="00FED5C9" w:rsidR="00217D7E" w:rsidRPr="00217D7E" w:rsidRDefault="00217D7E" w:rsidP="00217D7E">
            <w:pPr>
              <w:pStyle w:val="TableBody"/>
            </w:pPr>
            <w:r>
              <w:t>End Result</w:t>
            </w:r>
            <w:bookmarkStart w:id="3" w:name="_GoBack"/>
            <w:bookmarkEnd w:id="3"/>
          </w:p>
          <w:p w14:paraId="67490D5C" w14:textId="68C227E1" w:rsidR="00101BED" w:rsidRDefault="00B63646" w:rsidP="00A516C1">
            <w:pPr>
              <w:pStyle w:val="TableBody"/>
              <w:numPr>
                <w:ilvl w:val="0"/>
                <w:numId w:val="15"/>
              </w:numPr>
            </w:pPr>
            <w:r w:rsidRPr="00217D7E">
              <w:t>Deliver the core functions of the app planned for the 1</w:t>
            </w:r>
            <w:r w:rsidRPr="00217D7E">
              <w:rPr>
                <w:vertAlign w:val="superscript"/>
              </w:rPr>
              <w:t>st</w:t>
            </w:r>
            <w:r w:rsidRPr="00217D7E">
              <w:t xml:space="preserve"> sprint.</w:t>
            </w:r>
          </w:p>
        </w:tc>
      </w:tr>
    </w:tbl>
    <w:p w14:paraId="67490D5E" w14:textId="352F68A9" w:rsidR="00101BED" w:rsidRDefault="00101BED" w:rsidP="00101BED"/>
    <w:p w14:paraId="082FED4A" w14:textId="68125050" w:rsidR="008F325F" w:rsidRDefault="008F325F" w:rsidP="00101BED"/>
    <w:p w14:paraId="74A48F17" w14:textId="77777777" w:rsidR="008F325F" w:rsidRDefault="008F325F" w:rsidP="00101BED"/>
    <w:p w14:paraId="4A1D686F" w14:textId="77777777" w:rsidR="008F325F" w:rsidRDefault="008F325F" w:rsidP="00101BED"/>
    <w:p w14:paraId="6111559E" w14:textId="77777777" w:rsidR="008F325F" w:rsidRDefault="008F325F" w:rsidP="00101BED"/>
    <w:p w14:paraId="60A5F4FA" w14:textId="77777777" w:rsidR="008F325F" w:rsidRDefault="008F325F" w:rsidP="00101BED"/>
    <w:p w14:paraId="269A1568" w14:textId="77777777" w:rsidR="008F325F" w:rsidRDefault="008F325F" w:rsidP="00101BED"/>
    <w:p w14:paraId="701997CC" w14:textId="77777777" w:rsidR="008F325F" w:rsidRDefault="008F325F" w:rsidP="00101BED"/>
    <w:p w14:paraId="66D2727E" w14:textId="77777777" w:rsidR="008F325F" w:rsidRDefault="008F325F" w:rsidP="00101BED"/>
    <w:p w14:paraId="65EC68B2" w14:textId="77777777" w:rsidR="008F325F" w:rsidRDefault="008F325F" w:rsidP="00101BED"/>
    <w:p w14:paraId="2E774EBA" w14:textId="77777777" w:rsidR="008F325F" w:rsidRDefault="008F325F" w:rsidP="00101BED"/>
    <w:p w14:paraId="2CBABC79" w14:textId="77777777" w:rsidR="008F325F" w:rsidRDefault="008F325F" w:rsidP="00101BED"/>
    <w:p w14:paraId="47F68E94" w14:textId="77777777" w:rsidR="008F325F" w:rsidRDefault="008F325F" w:rsidP="00101BED"/>
    <w:p w14:paraId="0D99E0AD" w14:textId="77777777" w:rsidR="008F325F" w:rsidRDefault="008F325F" w:rsidP="00101BED"/>
    <w:p w14:paraId="33F3D6CF" w14:textId="77777777" w:rsidR="008F325F" w:rsidRDefault="008F325F" w:rsidP="00101BED"/>
    <w:p w14:paraId="70F8177B" w14:textId="77777777" w:rsidR="008F325F" w:rsidRDefault="008F325F" w:rsidP="00101BED"/>
    <w:p w14:paraId="510CBDF4" w14:textId="77777777" w:rsidR="008F325F" w:rsidRDefault="008F325F" w:rsidP="00101BED"/>
    <w:p w14:paraId="2274668A" w14:textId="77777777" w:rsidR="008F325F" w:rsidRDefault="008F325F" w:rsidP="00101BED"/>
    <w:p w14:paraId="55B19FB9" w14:textId="77777777" w:rsidR="008F325F" w:rsidRDefault="008F325F" w:rsidP="00101BED"/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70"/>
        <w:gridCol w:w="14"/>
        <w:gridCol w:w="7584"/>
      </w:tblGrid>
      <w:tr w:rsidR="000F1D37" w:rsidRPr="00D61A35" w14:paraId="67490D71" w14:textId="77777777" w:rsidTr="007E648E">
        <w:trPr>
          <w:trHeight w:val="432"/>
        </w:trPr>
        <w:tc>
          <w:tcPr>
            <w:tcW w:w="1870" w:type="dxa"/>
            <w:tcBorders>
              <w:top w:val="nil"/>
              <w:bottom w:val="single" w:sz="8" w:space="0" w:color="FFFFFF" w:themeColor="background1"/>
            </w:tcBorders>
            <w:shd w:val="clear" w:color="auto" w:fill="auto"/>
            <w:vAlign w:val="center"/>
          </w:tcPr>
          <w:p w14:paraId="67490D6F" w14:textId="77777777" w:rsidR="000F1D37" w:rsidRPr="00935166" w:rsidRDefault="000F1D37" w:rsidP="007E648E">
            <w:pPr>
              <w:pStyle w:val="TableHeading"/>
              <w:rPr>
                <w:rFonts w:cs="Arial"/>
                <w:lang w:val="en-GB"/>
              </w:rPr>
            </w:pPr>
          </w:p>
        </w:tc>
        <w:tc>
          <w:tcPr>
            <w:tcW w:w="7598" w:type="dxa"/>
            <w:gridSpan w:val="2"/>
            <w:tcBorders>
              <w:top w:val="nil"/>
              <w:bottom w:val="single" w:sz="8" w:space="0" w:color="FFFFFF" w:themeColor="background1"/>
            </w:tcBorders>
            <w:shd w:val="clear" w:color="auto" w:fill="47254B"/>
            <w:vAlign w:val="center"/>
          </w:tcPr>
          <w:p w14:paraId="67490D70" w14:textId="4380D20D" w:rsidR="000F1D37" w:rsidRPr="00101BED" w:rsidRDefault="004C7594" w:rsidP="007E648E">
            <w:pPr>
              <w:pStyle w:val="TableHeading"/>
              <w:rPr>
                <w:rFonts w:cs="Arial"/>
                <w:lang w:val="es-CL"/>
              </w:rPr>
            </w:pPr>
            <w:r w:rsidRPr="00611D49">
              <w:rPr>
                <w:lang w:val="es-CR"/>
              </w:rPr>
              <w:t>Matias Flores</w:t>
            </w:r>
            <w:r w:rsidR="00D61A35">
              <w:rPr>
                <w:lang w:val="es-CR"/>
              </w:rPr>
              <w:t xml:space="preserve">, </w:t>
            </w:r>
            <w:r w:rsidR="00D61A35" w:rsidRPr="00611D49">
              <w:rPr>
                <w:lang w:val="es-CR"/>
              </w:rPr>
              <w:t>Sebastian Tobar</w:t>
            </w:r>
            <w:r w:rsidR="00D61A35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and </w:t>
            </w:r>
            <w:r w:rsidRPr="00611D49">
              <w:rPr>
                <w:lang w:val="es-CR"/>
              </w:rPr>
              <w:t>Paulina Valdivia</w:t>
            </w:r>
          </w:p>
        </w:tc>
      </w:tr>
      <w:tr w:rsidR="000F1D37" w:rsidRPr="00F31A24" w14:paraId="67490D74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72" w14:textId="77777777" w:rsidR="000F1D37" w:rsidRPr="00113DB4" w:rsidRDefault="000F1D37" w:rsidP="007E648E">
            <w:pPr>
              <w:pStyle w:val="TableSubHeading"/>
            </w:pPr>
            <w:r>
              <w:t>Completed tasks</w:t>
            </w:r>
          </w:p>
        </w:tc>
        <w:tc>
          <w:tcPr>
            <w:tcW w:w="7598" w:type="dxa"/>
            <w:gridSpan w:val="2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1D73F08B" w14:textId="77777777" w:rsidR="00A516C1" w:rsidRDefault="00A516C1" w:rsidP="00A516C1">
            <w:pPr>
              <w:pStyle w:val="TableBody"/>
              <w:numPr>
                <w:ilvl w:val="0"/>
                <w:numId w:val="14"/>
              </w:numPr>
            </w:pPr>
            <w:r>
              <w:t>US01 - T01 - Define which fields will be shown to the user</w:t>
            </w:r>
          </w:p>
          <w:p w14:paraId="03DFD69A" w14:textId="60199514" w:rsidR="00A516C1" w:rsidRDefault="00A516C1" w:rsidP="00A516C1">
            <w:pPr>
              <w:pStyle w:val="TableBody"/>
              <w:numPr>
                <w:ilvl w:val="0"/>
                <w:numId w:val="14"/>
              </w:numPr>
            </w:pPr>
            <w:r>
              <w:t xml:space="preserve">US01 - T02 - Create a </w:t>
            </w:r>
            <w:r w:rsidR="00AF4E1A">
              <w:t>mock-up</w:t>
            </w:r>
            <w:r>
              <w:t xml:space="preserve"> drawn on paper</w:t>
            </w:r>
          </w:p>
          <w:p w14:paraId="3D389049" w14:textId="643BD1F7" w:rsidR="00A516C1" w:rsidRDefault="00A516C1" w:rsidP="00A516C1">
            <w:pPr>
              <w:pStyle w:val="TableBody"/>
              <w:numPr>
                <w:ilvl w:val="0"/>
                <w:numId w:val="14"/>
              </w:numPr>
            </w:pPr>
            <w:r>
              <w:t xml:space="preserve">US01 - T03 - Show </w:t>
            </w:r>
            <w:r w:rsidR="00AF4E1A">
              <w:t>mock-up</w:t>
            </w:r>
            <w:r>
              <w:t xml:space="preserve"> to the user and get formal approval</w:t>
            </w:r>
          </w:p>
          <w:p w14:paraId="3E041F28" w14:textId="7D53D852" w:rsidR="00A516C1" w:rsidRDefault="00A516C1" w:rsidP="00A516C1">
            <w:pPr>
              <w:pStyle w:val="TableBody"/>
              <w:numPr>
                <w:ilvl w:val="0"/>
                <w:numId w:val="14"/>
              </w:numPr>
            </w:pPr>
            <w:r>
              <w:t xml:space="preserve">US01 - T04 - Create a </w:t>
            </w:r>
            <w:r w:rsidR="00AF4E1A">
              <w:t>mock-up</w:t>
            </w:r>
            <w:r>
              <w:t xml:space="preserve"> with dummy data in Django</w:t>
            </w:r>
          </w:p>
          <w:p w14:paraId="3F2C04D1" w14:textId="24E030C7" w:rsidR="00A516C1" w:rsidRDefault="00A516C1" w:rsidP="00A516C1">
            <w:pPr>
              <w:pStyle w:val="TableBody"/>
              <w:numPr>
                <w:ilvl w:val="0"/>
                <w:numId w:val="14"/>
              </w:numPr>
            </w:pPr>
            <w:r>
              <w:t xml:space="preserve">US01 - T05 - Show Django </w:t>
            </w:r>
            <w:r w:rsidR="00AF4E1A">
              <w:t>mock-up</w:t>
            </w:r>
            <w:r>
              <w:t xml:space="preserve"> to the user and get formal approval</w:t>
            </w:r>
          </w:p>
          <w:p w14:paraId="16C1A41D" w14:textId="77777777" w:rsidR="00A516C1" w:rsidRDefault="00A516C1" w:rsidP="00A516C1">
            <w:pPr>
              <w:pStyle w:val="TableBody"/>
              <w:numPr>
                <w:ilvl w:val="0"/>
                <w:numId w:val="14"/>
              </w:numPr>
            </w:pPr>
            <w:r>
              <w:t>US01 - T06 - Create a simple button to request the scan of the forms in the pre-defined directory</w:t>
            </w:r>
          </w:p>
          <w:p w14:paraId="67490D73" w14:textId="1F3C154F" w:rsidR="000F1D37" w:rsidRPr="00950B88" w:rsidRDefault="00A516C1" w:rsidP="00950B88">
            <w:pPr>
              <w:pStyle w:val="TableBody"/>
              <w:numPr>
                <w:ilvl w:val="0"/>
                <w:numId w:val="14"/>
              </w:numPr>
            </w:pPr>
            <w:r>
              <w:t>US02 - T01 - Create a button that will allow the user to select a directory</w:t>
            </w:r>
          </w:p>
        </w:tc>
      </w:tr>
      <w:tr w:rsidR="000F1D37" w:rsidRPr="00F31A24" w14:paraId="67490D77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75" w14:textId="77777777" w:rsidR="000F1D37" w:rsidRPr="00113DB4" w:rsidRDefault="000F1D37" w:rsidP="007E648E">
            <w:pPr>
              <w:pStyle w:val="TableSubHeading"/>
            </w:pPr>
            <w:r>
              <w:t>In progress</w:t>
            </w:r>
          </w:p>
        </w:tc>
        <w:tc>
          <w:tcPr>
            <w:tcW w:w="7598" w:type="dxa"/>
            <w:gridSpan w:val="2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46835560" w14:textId="77777777" w:rsidR="008070EC" w:rsidRDefault="008070EC" w:rsidP="008070EC">
            <w:pPr>
              <w:pStyle w:val="TableBody"/>
            </w:pPr>
            <w:r>
              <w:t>For the User Story 1:</w:t>
            </w:r>
          </w:p>
          <w:p w14:paraId="635BDDDF" w14:textId="77777777" w:rsidR="00D61A35" w:rsidRDefault="00D61A35" w:rsidP="00EC0251">
            <w:pPr>
              <w:pStyle w:val="TableBody"/>
              <w:numPr>
                <w:ilvl w:val="0"/>
                <w:numId w:val="18"/>
              </w:numPr>
            </w:pPr>
            <w:r>
              <w:t>US01 - T07 - Create a code that once the button is pushed, invokes the OCR algorithm</w:t>
            </w:r>
          </w:p>
          <w:p w14:paraId="02108FA5" w14:textId="0064C386" w:rsidR="008070EC" w:rsidRPr="00950B88" w:rsidRDefault="00D61A35" w:rsidP="00D61A35">
            <w:pPr>
              <w:pStyle w:val="TableBody"/>
              <w:numPr>
                <w:ilvl w:val="0"/>
                <w:numId w:val="18"/>
              </w:numPr>
            </w:pPr>
            <w:r>
              <w:t xml:space="preserve">US01 - T08 - Map fields on the </w:t>
            </w:r>
            <w:r w:rsidR="00AF4E1A">
              <w:t>mock-up</w:t>
            </w:r>
            <w:r>
              <w:t xml:space="preserve"> with real </w:t>
            </w:r>
            <w:r w:rsidR="00AF4E1A">
              <w:t>dynamic</w:t>
            </w:r>
            <w:r>
              <w:t xml:space="preserve"> data</w:t>
            </w:r>
          </w:p>
          <w:p w14:paraId="1212459E" w14:textId="05CD73AF" w:rsidR="00D61A35" w:rsidRDefault="008070EC" w:rsidP="00A516C1">
            <w:pPr>
              <w:pStyle w:val="TableBody"/>
            </w:pPr>
            <w:r>
              <w:t>For the User Story 2:</w:t>
            </w:r>
          </w:p>
          <w:p w14:paraId="67490D76" w14:textId="523ABF52" w:rsidR="00EC0251" w:rsidRPr="008F325F" w:rsidRDefault="00A516C1" w:rsidP="008F325F">
            <w:pPr>
              <w:pStyle w:val="TableBody"/>
              <w:numPr>
                <w:ilvl w:val="0"/>
                <w:numId w:val="18"/>
              </w:numPr>
            </w:pPr>
            <w:r>
              <w:t>US02 - T02 - Create a user interface showing a selectable list of all of the forms available in the previously selected directory.</w:t>
            </w:r>
          </w:p>
        </w:tc>
      </w:tr>
      <w:tr w:rsidR="009D7AA4" w:rsidRPr="00F31A24" w14:paraId="67490D7A" w14:textId="77777777" w:rsidTr="009D7AA4">
        <w:trPr>
          <w:trHeight w:val="567"/>
        </w:trPr>
        <w:tc>
          <w:tcPr>
            <w:tcW w:w="1884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78" w14:textId="72ACECFE" w:rsidR="009D7AA4" w:rsidRDefault="009D7AA4" w:rsidP="00933F0A">
            <w:pPr>
              <w:pStyle w:val="TableSubHeading"/>
            </w:pPr>
            <w:r>
              <w:t>Bottlenecks/Issues</w:t>
            </w:r>
          </w:p>
        </w:tc>
        <w:tc>
          <w:tcPr>
            <w:tcW w:w="7584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79" w14:textId="22B6FBDC" w:rsidR="009D7AA4" w:rsidRDefault="0044349B" w:rsidP="00933F0A">
            <w:pPr>
              <w:pStyle w:val="TableBody"/>
            </w:pPr>
            <w:r>
              <w:t>Front End is currently working locally. Needs to be setup on brewery.</w:t>
            </w:r>
          </w:p>
        </w:tc>
      </w:tr>
      <w:tr w:rsidR="000F1D37" w:rsidRPr="00F31A24" w14:paraId="67490D7D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12" w:space="0" w:color="939598"/>
              <w:right w:val="nil"/>
            </w:tcBorders>
            <w:shd w:val="clear" w:color="auto" w:fill="AFA2BF" w:themeFill="accent6"/>
            <w:vAlign w:val="center"/>
          </w:tcPr>
          <w:p w14:paraId="67490D7B" w14:textId="77777777" w:rsidR="000F1D37" w:rsidRPr="00113DB4" w:rsidRDefault="000F1D37" w:rsidP="007E648E">
            <w:pPr>
              <w:pStyle w:val="TableSubHeading"/>
            </w:pPr>
            <w:r>
              <w:t>Next steps</w:t>
            </w:r>
          </w:p>
        </w:tc>
        <w:tc>
          <w:tcPr>
            <w:tcW w:w="7598" w:type="dxa"/>
            <w:gridSpan w:val="2"/>
            <w:tcBorders>
              <w:top w:val="single" w:sz="6" w:space="0" w:color="939598"/>
              <w:left w:val="nil"/>
              <w:bottom w:val="single" w:sz="12" w:space="0" w:color="939598"/>
              <w:right w:val="nil"/>
            </w:tcBorders>
            <w:shd w:val="clear" w:color="auto" w:fill="FFFFFF" w:themeFill="background1"/>
            <w:vAlign w:val="center"/>
          </w:tcPr>
          <w:p w14:paraId="79617291" w14:textId="77777777" w:rsidR="008F325F" w:rsidRDefault="008F325F" w:rsidP="008F325F">
            <w:pPr>
              <w:pStyle w:val="TableBody"/>
            </w:pPr>
            <w:r>
              <w:t>For the User Story 3:</w:t>
            </w:r>
          </w:p>
          <w:p w14:paraId="2A752089" w14:textId="77777777" w:rsidR="008F325F" w:rsidRDefault="008F325F" w:rsidP="008F325F">
            <w:pPr>
              <w:pStyle w:val="TableBody"/>
              <w:numPr>
                <w:ilvl w:val="0"/>
                <w:numId w:val="18"/>
              </w:numPr>
            </w:pPr>
            <w:r>
              <w:t>US03 - T01: Develop mock-up view and get approval</w:t>
            </w:r>
          </w:p>
          <w:p w14:paraId="01D9F66F" w14:textId="77777777" w:rsidR="00950B88" w:rsidRDefault="008F325F" w:rsidP="008F325F">
            <w:pPr>
              <w:pStyle w:val="TableBody"/>
              <w:numPr>
                <w:ilvl w:val="0"/>
                <w:numId w:val="18"/>
              </w:numPr>
            </w:pPr>
            <w:r>
              <w:t>US03 - T02: Define which are the mandatory fields</w:t>
            </w:r>
          </w:p>
          <w:p w14:paraId="67490D7C" w14:textId="21CFC483" w:rsidR="000F1D37" w:rsidRPr="00950B88" w:rsidRDefault="008F325F" w:rsidP="008F325F">
            <w:pPr>
              <w:pStyle w:val="TableBody"/>
              <w:numPr>
                <w:ilvl w:val="0"/>
                <w:numId w:val="18"/>
              </w:numPr>
            </w:pPr>
            <w:r w:rsidRPr="00950B88">
              <w:t>US03 - T05: Check &amp; show file fulfilment status</w:t>
            </w:r>
          </w:p>
        </w:tc>
      </w:tr>
    </w:tbl>
    <w:p w14:paraId="67490D7E" w14:textId="77777777" w:rsidR="000F1D37" w:rsidRDefault="000F1D37" w:rsidP="00101BED"/>
    <w:p w14:paraId="5EC42004" w14:textId="77777777" w:rsidR="004C7594" w:rsidRDefault="004C7594" w:rsidP="00101BED"/>
    <w:p w14:paraId="3B1818BC" w14:textId="4A46972B" w:rsidR="008F325F" w:rsidRDefault="008F325F" w:rsidP="00101BED"/>
    <w:p w14:paraId="62DCC38B" w14:textId="77777777" w:rsidR="008F325F" w:rsidRDefault="008F325F" w:rsidP="00101BED"/>
    <w:p w14:paraId="32D4FDBB" w14:textId="77777777" w:rsidR="008F325F" w:rsidRDefault="008F325F" w:rsidP="00101BED"/>
    <w:p w14:paraId="094298E5" w14:textId="77777777" w:rsidR="008F325F" w:rsidRDefault="008F325F" w:rsidP="00101BED"/>
    <w:p w14:paraId="65DC1D32" w14:textId="77777777" w:rsidR="008F325F" w:rsidRDefault="008F325F" w:rsidP="00101BED"/>
    <w:p w14:paraId="7C7716BE" w14:textId="77777777" w:rsidR="008F325F" w:rsidRDefault="008F325F" w:rsidP="00101BED"/>
    <w:p w14:paraId="481470E8" w14:textId="77777777" w:rsidR="008F325F" w:rsidRDefault="008F325F" w:rsidP="00101BED"/>
    <w:p w14:paraId="18D0F931" w14:textId="77777777" w:rsidR="008F325F" w:rsidRDefault="008F325F" w:rsidP="00101BED"/>
    <w:p w14:paraId="074C8279" w14:textId="77777777" w:rsidR="008F325F" w:rsidRDefault="008F325F" w:rsidP="00101BED"/>
    <w:p w14:paraId="611F2364" w14:textId="77777777" w:rsidR="008F325F" w:rsidRDefault="008F325F" w:rsidP="00101BED"/>
    <w:p w14:paraId="71C53CA0" w14:textId="77777777" w:rsidR="008F325F" w:rsidRDefault="008F325F" w:rsidP="00101BED"/>
    <w:p w14:paraId="3C8A928D" w14:textId="77777777" w:rsidR="008F325F" w:rsidRDefault="008F325F" w:rsidP="00101BED"/>
    <w:p w14:paraId="6662E7C0" w14:textId="77777777" w:rsidR="008F325F" w:rsidRDefault="008F325F" w:rsidP="00101BED"/>
    <w:p w14:paraId="1D2C1583" w14:textId="77777777" w:rsidR="008F325F" w:rsidRDefault="008F325F" w:rsidP="00101BED"/>
    <w:p w14:paraId="5DD812DD" w14:textId="77777777" w:rsidR="008F325F" w:rsidRDefault="008F325F" w:rsidP="00101BED"/>
    <w:p w14:paraId="39231593" w14:textId="77777777" w:rsidR="008F325F" w:rsidRDefault="008F325F" w:rsidP="00101BED"/>
    <w:p w14:paraId="67490D90" w14:textId="77777777" w:rsidR="00101BED" w:rsidRDefault="00B52D6A" w:rsidP="00101BED">
      <w:pPr>
        <w:pStyle w:val="Subtitle"/>
      </w:pPr>
      <w:r>
        <w:lastRenderedPageBreak/>
        <w:t>Milestone Status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70"/>
        <w:gridCol w:w="1871"/>
        <w:gridCol w:w="1871"/>
        <w:gridCol w:w="1871"/>
        <w:gridCol w:w="1877"/>
      </w:tblGrid>
      <w:tr w:rsidR="00B52D6A" w:rsidRPr="00F31A24" w14:paraId="67490D96" w14:textId="77777777" w:rsidTr="00417D7C">
        <w:trPr>
          <w:trHeight w:val="432"/>
        </w:trPr>
        <w:tc>
          <w:tcPr>
            <w:tcW w:w="1870" w:type="dxa"/>
            <w:tcBorders>
              <w:top w:val="nil"/>
              <w:bottom w:val="single" w:sz="8" w:space="0" w:color="FFFFFF" w:themeColor="background1"/>
            </w:tcBorders>
            <w:shd w:val="clear" w:color="auto" w:fill="auto"/>
            <w:vAlign w:val="center"/>
          </w:tcPr>
          <w:p w14:paraId="67490D91" w14:textId="77777777" w:rsidR="00B52D6A" w:rsidRPr="00935166" w:rsidRDefault="00B52D6A" w:rsidP="00417D7C">
            <w:pPr>
              <w:pStyle w:val="TableHeading"/>
              <w:rPr>
                <w:rFonts w:cs="Arial"/>
                <w:lang w:val="en-GB"/>
              </w:rPr>
            </w:pPr>
          </w:p>
        </w:tc>
        <w:tc>
          <w:tcPr>
            <w:tcW w:w="1871" w:type="dxa"/>
            <w:tcBorders>
              <w:top w:val="nil"/>
              <w:bottom w:val="single" w:sz="8" w:space="0" w:color="FFFFFF" w:themeColor="background1"/>
            </w:tcBorders>
            <w:shd w:val="clear" w:color="auto" w:fill="47254B"/>
            <w:vAlign w:val="center"/>
          </w:tcPr>
          <w:p w14:paraId="67490D92" w14:textId="62A3884A" w:rsidR="00B52D6A" w:rsidRPr="00935166" w:rsidRDefault="00CC24E9" w:rsidP="00CC24E9">
            <w:pPr>
              <w:pStyle w:val="TableHeading"/>
              <w:rPr>
                <w:rFonts w:cs="Arial"/>
                <w:lang w:val="en-GB"/>
              </w:rPr>
            </w:pPr>
            <w:r w:rsidRPr="00CC24E9">
              <w:t>1st sprint: February 25</w:t>
            </w:r>
            <w:r>
              <w:t>th to March 22nd</w:t>
            </w:r>
          </w:p>
        </w:tc>
        <w:tc>
          <w:tcPr>
            <w:tcW w:w="1871" w:type="dxa"/>
            <w:tcBorders>
              <w:top w:val="nil"/>
              <w:bottom w:val="single" w:sz="8" w:space="0" w:color="FFFFFF" w:themeColor="background1"/>
            </w:tcBorders>
            <w:shd w:val="clear" w:color="auto" w:fill="47254B"/>
            <w:vAlign w:val="center"/>
          </w:tcPr>
          <w:p w14:paraId="67490D93" w14:textId="2510B03B" w:rsidR="00B52D6A" w:rsidRPr="00935166" w:rsidRDefault="00CC24E9" w:rsidP="00CC24E9">
            <w:pPr>
              <w:pStyle w:val="TableHeading"/>
              <w:rPr>
                <w:rFonts w:cs="Arial"/>
                <w:lang w:val="en-GB"/>
              </w:rPr>
            </w:pPr>
            <w:r w:rsidRPr="00CC24E9">
              <w:t>2nd s</w:t>
            </w:r>
            <w:r>
              <w:t>print: March 25th to April 19th</w:t>
            </w:r>
          </w:p>
        </w:tc>
        <w:tc>
          <w:tcPr>
            <w:tcW w:w="1871" w:type="dxa"/>
            <w:tcBorders>
              <w:top w:val="nil"/>
              <w:bottom w:val="single" w:sz="8" w:space="0" w:color="FFFFFF" w:themeColor="background1"/>
            </w:tcBorders>
            <w:shd w:val="clear" w:color="auto" w:fill="47254B"/>
            <w:vAlign w:val="center"/>
          </w:tcPr>
          <w:p w14:paraId="67490D94" w14:textId="453889FD" w:rsidR="00B52D6A" w:rsidRPr="00935166" w:rsidRDefault="00CC24E9" w:rsidP="00CC24E9">
            <w:pPr>
              <w:pStyle w:val="TableHeading"/>
              <w:rPr>
                <w:rFonts w:cs="Arial"/>
                <w:lang w:val="en-GB"/>
              </w:rPr>
            </w:pPr>
            <w:r w:rsidRPr="00CC24E9">
              <w:t>3rd</w:t>
            </w:r>
            <w:r>
              <w:t xml:space="preserve"> sprint: April 22nd to May 17th</w:t>
            </w:r>
          </w:p>
        </w:tc>
        <w:tc>
          <w:tcPr>
            <w:tcW w:w="1877" w:type="dxa"/>
            <w:tcBorders>
              <w:top w:val="nil"/>
              <w:bottom w:val="single" w:sz="8" w:space="0" w:color="FFFFFF" w:themeColor="background1"/>
            </w:tcBorders>
            <w:shd w:val="clear" w:color="auto" w:fill="47254B"/>
            <w:vAlign w:val="center"/>
          </w:tcPr>
          <w:p w14:paraId="67490D95" w14:textId="46E0D002" w:rsidR="00B52D6A" w:rsidRPr="00935166" w:rsidRDefault="00CC24E9" w:rsidP="00CC24E9">
            <w:pPr>
              <w:pStyle w:val="TableHeading"/>
              <w:rPr>
                <w:rFonts w:cs="Arial"/>
                <w:lang w:val="en-GB"/>
              </w:rPr>
            </w:pPr>
            <w:r w:rsidRPr="00CC24E9">
              <w:t>4t</w:t>
            </w:r>
            <w:r>
              <w:t>h sprint: May 20th to June 14th</w:t>
            </w:r>
          </w:p>
        </w:tc>
      </w:tr>
      <w:tr w:rsidR="00CC24E9" w:rsidRPr="00F31A24" w14:paraId="67490D9C" w14:textId="77777777" w:rsidTr="00417D7C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97" w14:textId="67464F88" w:rsidR="00CC24E9" w:rsidRPr="00113DB4" w:rsidRDefault="00CC24E9" w:rsidP="00417D7C">
            <w:pPr>
              <w:pStyle w:val="TableSubHeading"/>
            </w:pPr>
            <w:r>
              <w:t>General status</w:t>
            </w:r>
          </w:p>
        </w:tc>
        <w:tc>
          <w:tcPr>
            <w:tcW w:w="1871" w:type="dxa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98" w14:textId="71CEFF93" w:rsidR="00CC24E9" w:rsidRPr="00581AA6" w:rsidRDefault="007A2326" w:rsidP="00CC24E9">
            <w:pPr>
              <w:pStyle w:val="TableBody"/>
              <w:jc w:val="center"/>
            </w:pPr>
            <w:r>
              <w:t>Delayed</w:t>
            </w:r>
          </w:p>
        </w:tc>
        <w:tc>
          <w:tcPr>
            <w:tcW w:w="1871" w:type="dxa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99" w14:textId="20FF48AF" w:rsidR="00CC24E9" w:rsidRPr="00581AA6" w:rsidRDefault="00CC24E9" w:rsidP="00CC24E9">
            <w:pPr>
              <w:pStyle w:val="TableBody"/>
              <w:jc w:val="center"/>
            </w:pPr>
            <w:r>
              <w:t>Not started</w:t>
            </w:r>
          </w:p>
        </w:tc>
        <w:tc>
          <w:tcPr>
            <w:tcW w:w="1871" w:type="dxa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9A" w14:textId="0D166504" w:rsidR="00CC24E9" w:rsidRPr="00581AA6" w:rsidRDefault="00CC24E9" w:rsidP="00CC24E9">
            <w:pPr>
              <w:pStyle w:val="TableBody"/>
              <w:jc w:val="center"/>
            </w:pPr>
            <w:r>
              <w:t>Not started</w:t>
            </w:r>
          </w:p>
        </w:tc>
        <w:tc>
          <w:tcPr>
            <w:tcW w:w="1877" w:type="dxa"/>
            <w:tcBorders>
              <w:top w:val="single" w:sz="8" w:space="0" w:color="FFFFFF" w:themeColor="background1"/>
              <w:left w:val="nil"/>
              <w:bottom w:val="single" w:sz="6" w:space="0" w:color="939598"/>
            </w:tcBorders>
            <w:shd w:val="clear" w:color="auto" w:fill="FFFFFF" w:themeFill="background1"/>
            <w:vAlign w:val="center"/>
          </w:tcPr>
          <w:p w14:paraId="67490D9B" w14:textId="4792D6C6" w:rsidR="00CC24E9" w:rsidRPr="00581AA6" w:rsidRDefault="00CC24E9" w:rsidP="00CC24E9">
            <w:pPr>
              <w:pStyle w:val="TableBody"/>
              <w:jc w:val="center"/>
            </w:pPr>
            <w:r>
              <w:t>Not started</w:t>
            </w:r>
          </w:p>
        </w:tc>
      </w:tr>
      <w:tr w:rsidR="00D2711D" w:rsidRPr="00F31A24" w14:paraId="67490DA2" w14:textId="77777777" w:rsidTr="00417D7C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9D" w14:textId="038F62B5" w:rsidR="00D2711D" w:rsidRPr="00113DB4" w:rsidRDefault="00D2711D" w:rsidP="00417D7C">
            <w:pPr>
              <w:pStyle w:val="TableSubHeading"/>
            </w:pPr>
            <w:r>
              <w:t>Completed tasks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09D4E08A" w14:textId="77777777" w:rsidR="007A2326" w:rsidRDefault="007A2326" w:rsidP="007A2326">
            <w:pPr>
              <w:pStyle w:val="TableBody"/>
              <w:jc w:val="center"/>
            </w:pPr>
            <w:r>
              <w:t>US01 - T01</w:t>
            </w:r>
          </w:p>
          <w:p w14:paraId="46B6C61B" w14:textId="77777777" w:rsidR="007A2326" w:rsidRDefault="007A2326" w:rsidP="007A2326">
            <w:pPr>
              <w:pStyle w:val="TableBody"/>
              <w:jc w:val="center"/>
            </w:pPr>
            <w:r>
              <w:t>US01 - T02</w:t>
            </w:r>
          </w:p>
          <w:p w14:paraId="6CDADE93" w14:textId="77777777" w:rsidR="007A2326" w:rsidRDefault="007A2326" w:rsidP="007A2326">
            <w:pPr>
              <w:pStyle w:val="TableBody"/>
              <w:jc w:val="center"/>
            </w:pPr>
            <w:r>
              <w:t>US01 - T03</w:t>
            </w:r>
          </w:p>
          <w:p w14:paraId="2399AA16" w14:textId="77777777" w:rsidR="007A2326" w:rsidRDefault="007A2326" w:rsidP="007A2326">
            <w:pPr>
              <w:pStyle w:val="TableBody"/>
              <w:jc w:val="center"/>
            </w:pPr>
            <w:r>
              <w:t>US01 - T04</w:t>
            </w:r>
          </w:p>
          <w:p w14:paraId="591ECB0F" w14:textId="77777777" w:rsidR="007A2326" w:rsidRDefault="007A2326" w:rsidP="007A2326">
            <w:pPr>
              <w:pStyle w:val="TableBody"/>
              <w:jc w:val="center"/>
            </w:pPr>
            <w:r>
              <w:t>US01 - T05</w:t>
            </w:r>
          </w:p>
          <w:p w14:paraId="3DB338E6" w14:textId="77777777" w:rsidR="007A2326" w:rsidRDefault="007A2326" w:rsidP="007A2326">
            <w:pPr>
              <w:pStyle w:val="TableBody"/>
              <w:jc w:val="center"/>
            </w:pPr>
            <w:r>
              <w:t>US01 - T06</w:t>
            </w:r>
          </w:p>
          <w:p w14:paraId="3D7D9A76" w14:textId="549BAF66" w:rsidR="007A2326" w:rsidRDefault="007A2326" w:rsidP="007A2326">
            <w:pPr>
              <w:pStyle w:val="TableBody"/>
              <w:jc w:val="center"/>
            </w:pPr>
            <w:r>
              <w:t>US02 - T01</w:t>
            </w:r>
          </w:p>
          <w:p w14:paraId="169B6907" w14:textId="77777777" w:rsidR="007A2326" w:rsidRDefault="007A2326" w:rsidP="007A2326">
            <w:pPr>
              <w:pStyle w:val="TableBody"/>
              <w:jc w:val="center"/>
            </w:pPr>
            <w:r>
              <w:t>US02 - T05</w:t>
            </w:r>
          </w:p>
          <w:p w14:paraId="6318E1F2" w14:textId="77777777" w:rsidR="007A2326" w:rsidRDefault="007A2326" w:rsidP="007A2326">
            <w:pPr>
              <w:pStyle w:val="TableBody"/>
              <w:jc w:val="center"/>
            </w:pPr>
            <w:r>
              <w:t>US02 - T06</w:t>
            </w:r>
          </w:p>
          <w:p w14:paraId="4CA0E7CA" w14:textId="77777777" w:rsidR="007A2326" w:rsidRDefault="007A2326" w:rsidP="007A2326">
            <w:pPr>
              <w:pStyle w:val="TableBody"/>
              <w:jc w:val="center"/>
            </w:pPr>
            <w:r>
              <w:t>US02 - T07</w:t>
            </w:r>
          </w:p>
          <w:p w14:paraId="67490D9E" w14:textId="53E91948" w:rsidR="00D2711D" w:rsidRPr="00581AA6" w:rsidRDefault="007A2326" w:rsidP="007A2326">
            <w:pPr>
              <w:pStyle w:val="TableBody"/>
              <w:jc w:val="center"/>
            </w:pPr>
            <w:r>
              <w:t>US02 - T08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9F" w14:textId="67D419F4" w:rsidR="00D2711D" w:rsidRPr="00581AA6" w:rsidRDefault="00D2711D" w:rsidP="00D2711D">
            <w:pPr>
              <w:pStyle w:val="TableBody"/>
              <w:jc w:val="center"/>
            </w:pPr>
            <w:r>
              <w:t>NA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A0" w14:textId="18BD78B3" w:rsidR="00D2711D" w:rsidRPr="00581AA6" w:rsidRDefault="00D2711D" w:rsidP="00CC24E9">
            <w:pPr>
              <w:pStyle w:val="TableBody"/>
              <w:jc w:val="center"/>
            </w:pPr>
            <w:r>
              <w:t>NA</w:t>
            </w:r>
          </w:p>
        </w:tc>
        <w:tc>
          <w:tcPr>
            <w:tcW w:w="1877" w:type="dxa"/>
            <w:tcBorders>
              <w:top w:val="single" w:sz="6" w:space="0" w:color="939598"/>
              <w:left w:val="nil"/>
              <w:bottom w:val="single" w:sz="6" w:space="0" w:color="939598"/>
            </w:tcBorders>
            <w:shd w:val="clear" w:color="auto" w:fill="FFFFFF" w:themeFill="background1"/>
            <w:vAlign w:val="center"/>
          </w:tcPr>
          <w:p w14:paraId="67490DA1" w14:textId="6B324BB6" w:rsidR="00D2711D" w:rsidRPr="00581AA6" w:rsidRDefault="00D2711D" w:rsidP="00CC24E9">
            <w:pPr>
              <w:pStyle w:val="TableBody"/>
              <w:jc w:val="center"/>
            </w:pPr>
            <w:r>
              <w:t>NA</w:t>
            </w:r>
          </w:p>
        </w:tc>
      </w:tr>
      <w:tr w:rsidR="00D2711D" w:rsidRPr="00F31A24" w14:paraId="67490DA8" w14:textId="77777777" w:rsidTr="00417D7C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A3" w14:textId="402F21D9" w:rsidR="00D2711D" w:rsidRPr="00113DB4" w:rsidRDefault="00D2711D" w:rsidP="00417D7C">
            <w:pPr>
              <w:pStyle w:val="TableSubHeading"/>
            </w:pPr>
            <w:r>
              <w:t>Issues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A4" w14:textId="78C0B610" w:rsidR="00D2711D" w:rsidRPr="00581AA6" w:rsidRDefault="007A2326" w:rsidP="00CC24E9">
            <w:pPr>
              <w:pStyle w:val="TableBody"/>
              <w:jc w:val="center"/>
            </w:pPr>
            <w:r>
              <w:t>Brewery not fully setup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A5" w14:textId="61B86883" w:rsidR="00D2711D" w:rsidRPr="00581AA6" w:rsidRDefault="00D2711D" w:rsidP="00CC24E9">
            <w:pPr>
              <w:pStyle w:val="TableBody"/>
              <w:jc w:val="center"/>
            </w:pPr>
            <w:r>
              <w:t>NA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A6" w14:textId="2FE5A811" w:rsidR="00D2711D" w:rsidRPr="00581AA6" w:rsidRDefault="00D2711D" w:rsidP="00CC24E9">
            <w:pPr>
              <w:pStyle w:val="TableBody"/>
              <w:jc w:val="center"/>
            </w:pPr>
            <w:r>
              <w:t>NA</w:t>
            </w:r>
          </w:p>
        </w:tc>
        <w:tc>
          <w:tcPr>
            <w:tcW w:w="1877" w:type="dxa"/>
            <w:tcBorders>
              <w:top w:val="single" w:sz="6" w:space="0" w:color="939598"/>
              <w:left w:val="nil"/>
              <w:bottom w:val="single" w:sz="6" w:space="0" w:color="939598"/>
            </w:tcBorders>
            <w:shd w:val="clear" w:color="auto" w:fill="FFFFFF" w:themeFill="background1"/>
            <w:vAlign w:val="center"/>
          </w:tcPr>
          <w:p w14:paraId="67490DA7" w14:textId="48B0C2D4" w:rsidR="00D2711D" w:rsidRPr="00581AA6" w:rsidRDefault="00D2711D" w:rsidP="00CC24E9">
            <w:pPr>
              <w:pStyle w:val="TableBody"/>
              <w:jc w:val="center"/>
            </w:pPr>
            <w:r>
              <w:t>NA</w:t>
            </w:r>
          </w:p>
        </w:tc>
      </w:tr>
      <w:tr w:rsidR="00D2711D" w:rsidRPr="00F31A24" w14:paraId="67490DAE" w14:textId="77777777" w:rsidTr="00417D7C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12" w:space="0" w:color="939598"/>
              <w:right w:val="nil"/>
            </w:tcBorders>
            <w:shd w:val="clear" w:color="auto" w:fill="AFA2BF" w:themeFill="accent6"/>
            <w:vAlign w:val="center"/>
          </w:tcPr>
          <w:p w14:paraId="67490DA9" w14:textId="6FE1E8E6" w:rsidR="00D2711D" w:rsidRPr="00113DB4" w:rsidRDefault="00D2711D" w:rsidP="00417D7C">
            <w:pPr>
              <w:pStyle w:val="TableSubHeading"/>
            </w:pPr>
            <w:r>
              <w:t>Next steps (Sprint Goal)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12" w:space="0" w:color="939598"/>
              <w:right w:val="nil"/>
            </w:tcBorders>
            <w:shd w:val="clear" w:color="auto" w:fill="FFFFFF" w:themeFill="background1"/>
            <w:vAlign w:val="center"/>
          </w:tcPr>
          <w:p w14:paraId="71763367" w14:textId="3B3FF774" w:rsidR="00237132" w:rsidRDefault="00237132" w:rsidP="00237132">
            <w:pPr>
              <w:pStyle w:val="TableBody"/>
              <w:jc w:val="center"/>
            </w:pPr>
            <w:r>
              <w:t>US03</w:t>
            </w:r>
            <w:r>
              <w:rPr>
                <w:lang w:val="en-US"/>
              </w:rPr>
              <w:t xml:space="preserve"> - </w:t>
            </w:r>
            <w:r>
              <w:t>T01</w:t>
            </w:r>
          </w:p>
          <w:p w14:paraId="5E9EEDB4" w14:textId="3F70087A" w:rsidR="00237132" w:rsidRDefault="00237132" w:rsidP="00237132">
            <w:pPr>
              <w:pStyle w:val="TableBody"/>
              <w:jc w:val="center"/>
            </w:pPr>
            <w:r>
              <w:t xml:space="preserve">US03 - </w:t>
            </w:r>
            <w:r>
              <w:t>T02</w:t>
            </w:r>
          </w:p>
          <w:p w14:paraId="1211FE5E" w14:textId="24298F74" w:rsidR="00237132" w:rsidRDefault="00237132" w:rsidP="00237132">
            <w:pPr>
              <w:pStyle w:val="TableBody"/>
              <w:jc w:val="center"/>
            </w:pPr>
            <w:r>
              <w:t xml:space="preserve">US03 - </w:t>
            </w:r>
            <w:r>
              <w:t>T03</w:t>
            </w:r>
          </w:p>
          <w:p w14:paraId="150AC907" w14:textId="77777777" w:rsidR="00237132" w:rsidRDefault="00237132" w:rsidP="00237132">
            <w:pPr>
              <w:pStyle w:val="TableBody"/>
              <w:jc w:val="center"/>
            </w:pPr>
            <w:r>
              <w:t xml:space="preserve">US03 - </w:t>
            </w:r>
            <w:r>
              <w:t>T04</w:t>
            </w:r>
          </w:p>
          <w:p w14:paraId="67490DAA" w14:textId="37CB81EA" w:rsidR="00D2711D" w:rsidRDefault="00237132" w:rsidP="00237132">
            <w:pPr>
              <w:pStyle w:val="TableBody"/>
              <w:jc w:val="center"/>
            </w:pPr>
            <w:r>
              <w:t>US03</w:t>
            </w:r>
            <w:r>
              <w:t xml:space="preserve"> - </w:t>
            </w:r>
            <w:r>
              <w:t>T05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12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AB" w14:textId="691C46B7" w:rsidR="00D2711D" w:rsidRDefault="00D2711D" w:rsidP="00CC24E9">
            <w:pPr>
              <w:pStyle w:val="TableBody"/>
              <w:jc w:val="center"/>
            </w:pPr>
            <w:r>
              <w:t>TBD</w:t>
            </w:r>
          </w:p>
        </w:tc>
        <w:tc>
          <w:tcPr>
            <w:tcW w:w="1871" w:type="dxa"/>
            <w:tcBorders>
              <w:top w:val="single" w:sz="6" w:space="0" w:color="939598"/>
              <w:left w:val="nil"/>
              <w:bottom w:val="single" w:sz="12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AC" w14:textId="3761F54D" w:rsidR="00D2711D" w:rsidRDefault="00D2711D" w:rsidP="00CC24E9">
            <w:pPr>
              <w:pStyle w:val="TableBody"/>
              <w:jc w:val="center"/>
            </w:pPr>
            <w:r>
              <w:t>TBD</w:t>
            </w:r>
          </w:p>
        </w:tc>
        <w:tc>
          <w:tcPr>
            <w:tcW w:w="1877" w:type="dxa"/>
            <w:tcBorders>
              <w:top w:val="single" w:sz="6" w:space="0" w:color="939598"/>
              <w:left w:val="nil"/>
              <w:bottom w:val="single" w:sz="12" w:space="0" w:color="939598"/>
            </w:tcBorders>
            <w:shd w:val="clear" w:color="auto" w:fill="FFFFFF" w:themeFill="background1"/>
            <w:vAlign w:val="center"/>
          </w:tcPr>
          <w:p w14:paraId="67490DAD" w14:textId="258B6657" w:rsidR="00D2711D" w:rsidRDefault="00D2711D" w:rsidP="00CC24E9">
            <w:pPr>
              <w:pStyle w:val="TableBody"/>
              <w:jc w:val="center"/>
            </w:pPr>
            <w:r>
              <w:t>TBD</w:t>
            </w:r>
          </w:p>
        </w:tc>
      </w:tr>
    </w:tbl>
    <w:p w14:paraId="67490DAF" w14:textId="77777777" w:rsidR="00101BED" w:rsidRDefault="00101BED" w:rsidP="00101BED"/>
    <w:p w14:paraId="5800A449" w14:textId="68278FBA" w:rsidR="008F325F" w:rsidRDefault="008F325F" w:rsidP="00101BED"/>
    <w:p w14:paraId="0E016FB8" w14:textId="77777777" w:rsidR="008F325F" w:rsidRDefault="008F325F" w:rsidP="00101BED"/>
    <w:p w14:paraId="4A2CC969" w14:textId="77777777" w:rsidR="008F325F" w:rsidRDefault="008F325F" w:rsidP="00101BED"/>
    <w:p w14:paraId="749CA4DC" w14:textId="77777777" w:rsidR="008F325F" w:rsidRDefault="008F325F" w:rsidP="00101BED"/>
    <w:p w14:paraId="1946E489" w14:textId="77777777" w:rsidR="008F325F" w:rsidRDefault="008F325F" w:rsidP="00101BED"/>
    <w:p w14:paraId="765D0232" w14:textId="77777777" w:rsidR="008F325F" w:rsidRDefault="008F325F" w:rsidP="00101BED"/>
    <w:p w14:paraId="2109D31F" w14:textId="77777777" w:rsidR="008F325F" w:rsidRDefault="008F325F" w:rsidP="00101BED"/>
    <w:p w14:paraId="6189C246" w14:textId="77777777" w:rsidR="008F325F" w:rsidRDefault="008F325F" w:rsidP="00101BED"/>
    <w:p w14:paraId="4EE6A6B5" w14:textId="77777777" w:rsidR="008F325F" w:rsidRDefault="008F325F" w:rsidP="00101BED"/>
    <w:p w14:paraId="789BA94B" w14:textId="77777777" w:rsidR="008F325F" w:rsidRDefault="008F325F" w:rsidP="00101BED"/>
    <w:p w14:paraId="61E742F9" w14:textId="77777777" w:rsidR="008F325F" w:rsidRDefault="008F325F" w:rsidP="00101BED"/>
    <w:p w14:paraId="16FB256D" w14:textId="77777777" w:rsidR="008F325F" w:rsidRDefault="008F325F" w:rsidP="00101BED"/>
    <w:p w14:paraId="45CD7097" w14:textId="77777777" w:rsidR="008F325F" w:rsidRDefault="008F325F" w:rsidP="00101BED"/>
    <w:p w14:paraId="1A539B5B" w14:textId="77777777" w:rsidR="008F325F" w:rsidRDefault="008F325F" w:rsidP="00101BED"/>
    <w:p w14:paraId="694995C2" w14:textId="77777777" w:rsidR="008F325F" w:rsidRDefault="008F325F">
      <w:pPr>
        <w:spacing w:before="0" w:after="160" w:line="259" w:lineRule="auto"/>
      </w:pPr>
      <w:r>
        <w:br w:type="page"/>
      </w:r>
    </w:p>
    <w:p w14:paraId="6D923550" w14:textId="245EF0D3" w:rsidR="008F325F" w:rsidRPr="00101BED" w:rsidRDefault="008F325F" w:rsidP="00101BED"/>
    <w:p w14:paraId="67490DB0" w14:textId="77777777" w:rsidR="006223A3" w:rsidRDefault="009B6EB0" w:rsidP="004A57B3">
      <w:pPr>
        <w:pStyle w:val="Subtitle"/>
      </w:pPr>
      <w:r>
        <w:t>Project Manager Updates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84"/>
        <w:gridCol w:w="7584"/>
      </w:tblGrid>
      <w:tr w:rsidR="009B6EB0" w:rsidRPr="00F31A24" w14:paraId="67490DB3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B1" w14:textId="77777777" w:rsidR="009B6EB0" w:rsidRPr="00113DB4" w:rsidRDefault="009B6EB0" w:rsidP="007E648E">
            <w:pPr>
              <w:pStyle w:val="TableSubHeading"/>
            </w:pPr>
            <w:r>
              <w:t>Overall status</w:t>
            </w:r>
          </w:p>
        </w:tc>
        <w:tc>
          <w:tcPr>
            <w:tcW w:w="7598" w:type="dxa"/>
            <w:tcBorders>
              <w:top w:val="single" w:sz="8" w:space="0" w:color="FFFFFF" w:themeColor="background1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32DB9E60" w14:textId="1E49B44A" w:rsidR="007A2326" w:rsidRDefault="007A2326" w:rsidP="001527D9">
            <w:pPr>
              <w:pStyle w:val="TableBody"/>
            </w:pPr>
            <w:r>
              <w:t>Front End interfaces already completed. Needs to be integrated with middle end (Django Application).</w:t>
            </w:r>
          </w:p>
          <w:p w14:paraId="3B27911A" w14:textId="77777777" w:rsidR="007A2326" w:rsidRDefault="007A2326" w:rsidP="001527D9">
            <w:pPr>
              <w:pStyle w:val="TableBody"/>
            </w:pPr>
          </w:p>
          <w:p w14:paraId="0C9639AD" w14:textId="6ACF5E57" w:rsidR="007A2326" w:rsidRDefault="007A2326" w:rsidP="001527D9">
            <w:pPr>
              <w:pStyle w:val="TableBody"/>
            </w:pPr>
            <w:r>
              <w:t>Back End functionality working for test case. Needs to be generalized in forms of functions that can be connected to middle end.</w:t>
            </w:r>
          </w:p>
          <w:p w14:paraId="110A27E6" w14:textId="77777777" w:rsidR="007A2326" w:rsidRDefault="007A2326" w:rsidP="001527D9">
            <w:pPr>
              <w:pStyle w:val="TableBody"/>
            </w:pPr>
          </w:p>
          <w:p w14:paraId="306317D5" w14:textId="271CE35A" w:rsidR="007A2326" w:rsidRDefault="007A2326" w:rsidP="001527D9">
            <w:pPr>
              <w:pStyle w:val="TableBody"/>
            </w:pPr>
            <w:r>
              <w:t>Middle end inputs needs to be defined in order to design further changes to both Front and Back End.</w:t>
            </w:r>
          </w:p>
          <w:p w14:paraId="4DA96936" w14:textId="77777777" w:rsidR="007A2326" w:rsidRDefault="007A2326" w:rsidP="001527D9">
            <w:pPr>
              <w:pStyle w:val="TableBody"/>
            </w:pPr>
          </w:p>
          <w:p w14:paraId="67490DB2" w14:textId="67DABA56" w:rsidR="009B6EB0" w:rsidRPr="00581AA6" w:rsidRDefault="007A2326" w:rsidP="001527D9">
            <w:pPr>
              <w:pStyle w:val="TableBody"/>
            </w:pPr>
            <w:r>
              <w:t xml:space="preserve">Software not </w:t>
            </w:r>
            <w:r w:rsidR="00AF4E1A">
              <w:t>functional</w:t>
            </w:r>
            <w:r>
              <w:t xml:space="preserve"> yet.</w:t>
            </w:r>
          </w:p>
        </w:tc>
      </w:tr>
      <w:tr w:rsidR="009B6EB0" w:rsidRPr="00F31A24" w14:paraId="67490DB6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AFA2BF" w:themeFill="accent6"/>
            <w:vAlign w:val="center"/>
          </w:tcPr>
          <w:p w14:paraId="67490DB4" w14:textId="41182553" w:rsidR="009B6EB0" w:rsidRPr="00113DB4" w:rsidRDefault="009B6EB0" w:rsidP="007E648E">
            <w:pPr>
              <w:pStyle w:val="TableSubHeading"/>
            </w:pPr>
            <w:r>
              <w:t>Alternative solutions</w:t>
            </w:r>
          </w:p>
        </w:tc>
        <w:tc>
          <w:tcPr>
            <w:tcW w:w="7598" w:type="dxa"/>
            <w:tcBorders>
              <w:top w:val="single" w:sz="6" w:space="0" w:color="939598"/>
              <w:left w:val="nil"/>
              <w:bottom w:val="single" w:sz="6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B5" w14:textId="72A91427" w:rsidR="009B6EB0" w:rsidRPr="00581AA6" w:rsidRDefault="00CD694D" w:rsidP="00CD694D">
            <w:pPr>
              <w:pStyle w:val="TableBody"/>
            </w:pPr>
            <w:r>
              <w:t>An Anaconda virtual environment is being developed to enable portable local functionality.</w:t>
            </w:r>
          </w:p>
        </w:tc>
      </w:tr>
      <w:tr w:rsidR="009B6EB0" w:rsidRPr="00F31A24" w14:paraId="67490DB9" w14:textId="77777777" w:rsidTr="007E648E">
        <w:trPr>
          <w:trHeight w:val="567"/>
        </w:trPr>
        <w:tc>
          <w:tcPr>
            <w:tcW w:w="1870" w:type="dxa"/>
            <w:tcBorders>
              <w:top w:val="single" w:sz="8" w:space="0" w:color="FFFFFF" w:themeColor="background1"/>
              <w:bottom w:val="single" w:sz="12" w:space="0" w:color="939598"/>
              <w:right w:val="nil"/>
            </w:tcBorders>
            <w:shd w:val="clear" w:color="auto" w:fill="AFA2BF" w:themeFill="accent6"/>
            <w:vAlign w:val="center"/>
          </w:tcPr>
          <w:p w14:paraId="67490DB7" w14:textId="77777777" w:rsidR="009B6EB0" w:rsidRPr="00113DB4" w:rsidRDefault="009B6EB0" w:rsidP="007E648E">
            <w:pPr>
              <w:pStyle w:val="TableSubHeading"/>
            </w:pPr>
            <w:r>
              <w:t>Recommendations</w:t>
            </w:r>
          </w:p>
        </w:tc>
        <w:tc>
          <w:tcPr>
            <w:tcW w:w="7598" w:type="dxa"/>
            <w:tcBorders>
              <w:top w:val="single" w:sz="6" w:space="0" w:color="939598"/>
              <w:left w:val="nil"/>
              <w:bottom w:val="single" w:sz="12" w:space="0" w:color="939598"/>
              <w:right w:val="nil"/>
            </w:tcBorders>
            <w:shd w:val="clear" w:color="auto" w:fill="FFFFFF" w:themeFill="background1"/>
            <w:vAlign w:val="center"/>
          </w:tcPr>
          <w:p w14:paraId="67490DB8" w14:textId="48EAF68D" w:rsidR="009B6EB0" w:rsidRDefault="00CD694D" w:rsidP="008070EC">
            <w:pPr>
              <w:pStyle w:val="TableBody"/>
            </w:pPr>
            <w:r>
              <w:t>NA</w:t>
            </w:r>
          </w:p>
        </w:tc>
      </w:tr>
      <w:bookmarkEnd w:id="0"/>
      <w:bookmarkEnd w:id="1"/>
      <w:bookmarkEnd w:id="2"/>
    </w:tbl>
    <w:p w14:paraId="67490DBA" w14:textId="77777777" w:rsidR="006223A3" w:rsidRPr="006223A3" w:rsidRDefault="006223A3" w:rsidP="006223A3"/>
    <w:sectPr w:rsidR="006223A3" w:rsidRPr="006223A3" w:rsidSect="00210A9F">
      <w:headerReference w:type="default" r:id="rId15"/>
      <w:footerReference w:type="default" r:id="rId16"/>
      <w:pgSz w:w="11906" w:h="16838" w:code="9"/>
      <w:pgMar w:top="1238" w:right="1411" w:bottom="1152" w:left="113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90DBD" w14:textId="77777777" w:rsidR="00E52D43" w:rsidRDefault="00E52D43" w:rsidP="00087E0A">
      <w:pPr>
        <w:spacing w:before="0" w:after="0" w:line="240" w:lineRule="auto"/>
      </w:pPr>
      <w:r>
        <w:separator/>
      </w:r>
    </w:p>
  </w:endnote>
  <w:endnote w:type="continuationSeparator" w:id="0">
    <w:p w14:paraId="67490DBE" w14:textId="77777777" w:rsidR="00E52D43" w:rsidRDefault="00E52D43" w:rsidP="00087E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dy">
    <w:altName w:val="Arial"/>
    <w:panose1 w:val="00000000000000000000"/>
    <w:charset w:val="00"/>
    <w:family w:val="roman"/>
    <w:notTrueType/>
    <w:pitch w:val="default"/>
  </w:font>
  <w:font w:name="Arial Heading">
    <w:altName w:val="Arial"/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90DC5" w14:textId="77777777" w:rsidR="006223A3" w:rsidRDefault="006223A3">
    <w:pPr>
      <w:pStyle w:val="Footer"/>
    </w:pPr>
    <w:r w:rsidRPr="00362D0F">
      <w:rPr>
        <w:rFonts w:hint="cs"/>
        <w:noProof/>
      </w:rPr>
      <w:t>©</w:t>
    </w:r>
    <w:r w:rsidRPr="00362D0F">
      <w:rPr>
        <w:noProof/>
      </w:rPr>
      <w:t xml:space="preserve"> Evalueserve. All rights reserved.</w:t>
    </w:r>
    <w:r w:rsidRPr="00362D0F">
      <w:rPr>
        <w:rFonts w:cstheme="minorHAnsi"/>
        <w:noProof/>
      </w:rPr>
      <w:t xml:space="preserve"> </w:t>
    </w:r>
    <w:r w:rsidRPr="00362D0F">
      <w:rPr>
        <w:noProof/>
      </w:rPr>
      <w:tab/>
    </w:r>
    <w:r w:rsidRPr="00362D0F"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</w:t>
    </w:r>
    <w:r w:rsidRPr="00362D0F">
      <w:rPr>
        <w:noProof/>
      </w:rPr>
      <w:t>evalueserve.com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90DBB" w14:textId="77777777" w:rsidR="00E52D43" w:rsidRPr="00427C80" w:rsidRDefault="00E52D43" w:rsidP="00D756E2">
      <w:pPr>
        <w:pStyle w:val="Footer"/>
      </w:pPr>
    </w:p>
  </w:footnote>
  <w:footnote w:type="continuationSeparator" w:id="0">
    <w:p w14:paraId="67490DBC" w14:textId="77777777" w:rsidR="00E52D43" w:rsidRDefault="00E52D43" w:rsidP="00087E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90DBF" w14:textId="77777777" w:rsidR="00210A9F" w:rsidRDefault="00210A9F">
    <w:pPr>
      <w:pStyle w:val="Header"/>
    </w:pPr>
    <w:r w:rsidRPr="00502406">
      <w:rPr>
        <w:rFonts w:ascii="Arial" w:hAnsi="Arial" w:cs="Arial"/>
        <w:noProof/>
        <w:color w:val="EE2653"/>
        <w:sz w:val="28"/>
      </w:rPr>
      <w:drawing>
        <wp:anchor distT="0" distB="0" distL="114300" distR="114300" simplePos="0" relativeHeight="251659264" behindDoc="0" locked="0" layoutInCell="1" allowOverlap="1" wp14:anchorId="67490DC6" wp14:editId="67490DC7">
          <wp:simplePos x="0" y="0"/>
          <wp:positionH relativeFrom="column">
            <wp:posOffset>3008630</wp:posOffset>
          </wp:positionH>
          <wp:positionV relativeFrom="paragraph">
            <wp:posOffset>-9525</wp:posOffset>
          </wp:positionV>
          <wp:extent cx="2924175" cy="904875"/>
          <wp:effectExtent l="0" t="0" r="9525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41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490DC0" w14:textId="77777777" w:rsidR="00210A9F" w:rsidRDefault="00210A9F">
    <w:pPr>
      <w:pStyle w:val="Header"/>
    </w:pPr>
  </w:p>
  <w:p w14:paraId="67490DC1" w14:textId="77777777" w:rsidR="00210A9F" w:rsidRDefault="00210A9F">
    <w:pPr>
      <w:pStyle w:val="Header"/>
    </w:pPr>
  </w:p>
  <w:p w14:paraId="67490DC2" w14:textId="77777777" w:rsidR="00210A9F" w:rsidRDefault="00210A9F">
    <w:pPr>
      <w:pStyle w:val="Header"/>
    </w:pPr>
  </w:p>
  <w:p w14:paraId="67490DC3" w14:textId="77777777" w:rsidR="00210A9F" w:rsidRDefault="00210A9F">
    <w:pPr>
      <w:pStyle w:val="Header"/>
    </w:pPr>
  </w:p>
  <w:p w14:paraId="67490DC4" w14:textId="77777777" w:rsidR="00210A9F" w:rsidRDefault="00210A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9F81F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B786E"/>
    <w:multiLevelType w:val="multilevel"/>
    <w:tmpl w:val="6D745C5A"/>
    <w:lvl w:ilvl="0">
      <w:start w:val="1"/>
      <w:numFmt w:val="decimal"/>
      <w:pStyle w:val="IntroductionDarkPurple"/>
      <w:lvlText w:val="%1."/>
      <w:lvlJc w:val="left"/>
      <w:pPr>
        <w:ind w:left="360" w:hanging="360"/>
      </w:pPr>
      <w:rPr>
        <w:rFonts w:hint="default"/>
        <w:b w:val="0"/>
        <w:i w:val="0"/>
        <w:color w:val="47254B" w:themeColor="accent1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color w:val="47254B" w:themeColor="accent1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color w:val="47254B" w:themeColor="accent1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47254B" w:themeColor="accen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E76C16"/>
    <w:multiLevelType w:val="multilevel"/>
    <w:tmpl w:val="7610BF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73C0C7A"/>
    <w:multiLevelType w:val="hybridMultilevel"/>
    <w:tmpl w:val="A18E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E2B8D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color w:val="F38AB1" w:themeColor="accent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7C0CF8"/>
    <w:multiLevelType w:val="hybridMultilevel"/>
    <w:tmpl w:val="45005C72"/>
    <w:name w:val="List Number 3"/>
    <w:lvl w:ilvl="0" w:tplc="B24819B2">
      <w:start w:val="1"/>
      <w:numFmt w:val="lowerLetter"/>
      <w:pStyle w:val="Alphabetbullet1"/>
      <w:lvlText w:val="%1)."/>
      <w:lvlJc w:val="left"/>
      <w:pPr>
        <w:ind w:left="360" w:hanging="360"/>
      </w:pPr>
      <w:rPr>
        <w:rFonts w:hint="default"/>
        <w:b w:val="0"/>
        <w:i w:val="0"/>
        <w:color w:val="47254B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D09C7"/>
    <w:multiLevelType w:val="hybridMultilevel"/>
    <w:tmpl w:val="BDA88D80"/>
    <w:lvl w:ilvl="0" w:tplc="DC345A90">
      <w:start w:val="1"/>
      <w:numFmt w:val="bullet"/>
      <w:pStyle w:val="Bullet1"/>
      <w:lvlText w:val="•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7254B" w:themeColor="accen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C491F"/>
    <w:multiLevelType w:val="hybridMultilevel"/>
    <w:tmpl w:val="E19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B6448"/>
    <w:multiLevelType w:val="hybridMultilevel"/>
    <w:tmpl w:val="43B8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611C3"/>
    <w:multiLevelType w:val="hybridMultilevel"/>
    <w:tmpl w:val="DE16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170AB"/>
    <w:multiLevelType w:val="hybridMultilevel"/>
    <w:tmpl w:val="D06A2804"/>
    <w:name w:val="List Number 32"/>
    <w:lvl w:ilvl="0" w:tplc="87A2CB0C">
      <w:start w:val="1"/>
      <w:numFmt w:val="lowerRoman"/>
      <w:pStyle w:val="ARomanbullet"/>
      <w:lvlText w:val="%1."/>
      <w:lvlJc w:val="right"/>
      <w:pPr>
        <w:ind w:left="720" w:hanging="360"/>
      </w:pPr>
      <w:rPr>
        <w:rFonts w:hint="default"/>
        <w:b w:val="0"/>
        <w:i w:val="0"/>
        <w:color w:val="47254B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049B0"/>
    <w:multiLevelType w:val="multilevel"/>
    <w:tmpl w:val="E7427264"/>
    <w:lvl w:ilvl="0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  <w:i w:val="0"/>
        <w:color w:val="47254B" w:themeColor="accent1"/>
        <w:sz w:val="20"/>
      </w:rPr>
    </w:lvl>
    <w:lvl w:ilvl="1">
      <w:start w:val="1"/>
      <w:numFmt w:val="decimal"/>
      <w:pStyle w:val="ListNumber20"/>
      <w:lvlText w:val="%1.%2."/>
      <w:lvlJc w:val="left"/>
      <w:pPr>
        <w:ind w:left="792" w:hanging="432"/>
      </w:pPr>
      <w:rPr>
        <w:rFonts w:hint="default"/>
        <w:b w:val="0"/>
        <w:i w:val="0"/>
        <w:color w:val="47254B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224" w:hanging="504"/>
      </w:pPr>
      <w:rPr>
        <w:rFonts w:hint="default"/>
        <w:b w:val="0"/>
        <w:i w:val="0"/>
        <w:color w:val="47254B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ind w:left="1728" w:hanging="648"/>
      </w:pPr>
      <w:rPr>
        <w:rFonts w:hint="default"/>
        <w:b w:val="0"/>
        <w:i w:val="0"/>
        <w:color w:val="47254B" w:themeColor="accen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E452098"/>
    <w:multiLevelType w:val="hybridMultilevel"/>
    <w:tmpl w:val="258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97C04"/>
    <w:multiLevelType w:val="hybridMultilevel"/>
    <w:tmpl w:val="FDA8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84726"/>
    <w:multiLevelType w:val="hybridMultilevel"/>
    <w:tmpl w:val="45D6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23734"/>
    <w:multiLevelType w:val="hybridMultilevel"/>
    <w:tmpl w:val="221E3AB4"/>
    <w:lvl w:ilvl="0" w:tplc="00F89DCC">
      <w:start w:val="1"/>
      <w:numFmt w:val="bullet"/>
      <w:pStyle w:val="TableBullet2"/>
      <w:lvlText w:val="–"/>
      <w:lvlJc w:val="left"/>
      <w:pPr>
        <w:ind w:left="634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vanish w:val="0"/>
        <w:color w:val="47254B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6">
    <w:nsid w:val="78034B33"/>
    <w:multiLevelType w:val="hybridMultilevel"/>
    <w:tmpl w:val="4B7C33AE"/>
    <w:lvl w:ilvl="0" w:tplc="22E620B0">
      <w:start w:val="1"/>
      <w:numFmt w:val="bullet"/>
      <w:pStyle w:val="TableBullet1"/>
      <w:lvlText w:val="•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vanish w:val="0"/>
        <w:color w:val="47254B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FD520C"/>
    <w:multiLevelType w:val="hybridMultilevel"/>
    <w:tmpl w:val="2E3AD504"/>
    <w:lvl w:ilvl="0" w:tplc="9EA470A4">
      <w:start w:val="1"/>
      <w:numFmt w:val="bullet"/>
      <w:pStyle w:val="Bullet2"/>
      <w:lvlText w:val="–"/>
      <w:lvlJc w:val="left"/>
      <w:pPr>
        <w:ind w:left="720" w:hanging="360"/>
      </w:pPr>
      <w:rPr>
        <w:rFonts w:ascii="Arial" w:hAnsi="Arial" w:hint="default"/>
        <w:color w:val="47254B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4"/>
  </w:num>
  <w:num w:numId="5">
    <w:abstractNumId w:val="16"/>
  </w:num>
  <w:num w:numId="6">
    <w:abstractNumId w:val="15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  <w:num w:numId="13">
    <w:abstractNumId w:val="8"/>
  </w:num>
  <w:num w:numId="14">
    <w:abstractNumId w:val="13"/>
  </w:num>
  <w:num w:numId="15">
    <w:abstractNumId w:val="14"/>
  </w:num>
  <w:num w:numId="16">
    <w:abstractNumId w:val="12"/>
  </w:num>
  <w:num w:numId="17">
    <w:abstractNumId w:val="7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0NTA2MjEyNrI0MzJW0lEKTi0uzszPAykwqgUAfxnWJywAAAA="/>
  </w:docVars>
  <w:rsids>
    <w:rsidRoot w:val="00210A9F"/>
    <w:rsid w:val="000010DD"/>
    <w:rsid w:val="0000199A"/>
    <w:rsid w:val="000035BC"/>
    <w:rsid w:val="000036BE"/>
    <w:rsid w:val="00004BC2"/>
    <w:rsid w:val="00004C38"/>
    <w:rsid w:val="000064B8"/>
    <w:rsid w:val="00006F77"/>
    <w:rsid w:val="00007310"/>
    <w:rsid w:val="00007D98"/>
    <w:rsid w:val="00010039"/>
    <w:rsid w:val="00010550"/>
    <w:rsid w:val="00010CA0"/>
    <w:rsid w:val="00011613"/>
    <w:rsid w:val="00011DD8"/>
    <w:rsid w:val="00011E48"/>
    <w:rsid w:val="00013178"/>
    <w:rsid w:val="000135C0"/>
    <w:rsid w:val="00013D22"/>
    <w:rsid w:val="00014A10"/>
    <w:rsid w:val="00015AE9"/>
    <w:rsid w:val="000173F6"/>
    <w:rsid w:val="000215D2"/>
    <w:rsid w:val="00021C64"/>
    <w:rsid w:val="00021D3B"/>
    <w:rsid w:val="00023913"/>
    <w:rsid w:val="00023BE2"/>
    <w:rsid w:val="00023FB1"/>
    <w:rsid w:val="00024855"/>
    <w:rsid w:val="000259FA"/>
    <w:rsid w:val="0002743F"/>
    <w:rsid w:val="00031227"/>
    <w:rsid w:val="00032303"/>
    <w:rsid w:val="000335C1"/>
    <w:rsid w:val="000336EE"/>
    <w:rsid w:val="00033D5B"/>
    <w:rsid w:val="00034EE3"/>
    <w:rsid w:val="00040D84"/>
    <w:rsid w:val="000428FC"/>
    <w:rsid w:val="00043854"/>
    <w:rsid w:val="00045D20"/>
    <w:rsid w:val="000464C6"/>
    <w:rsid w:val="00046F1B"/>
    <w:rsid w:val="00050049"/>
    <w:rsid w:val="00051003"/>
    <w:rsid w:val="00052162"/>
    <w:rsid w:val="000523B3"/>
    <w:rsid w:val="000557DE"/>
    <w:rsid w:val="0005629D"/>
    <w:rsid w:val="000569E8"/>
    <w:rsid w:val="00056FF2"/>
    <w:rsid w:val="000570EC"/>
    <w:rsid w:val="000624A3"/>
    <w:rsid w:val="00062783"/>
    <w:rsid w:val="00062DF9"/>
    <w:rsid w:val="00063A8C"/>
    <w:rsid w:val="00065F68"/>
    <w:rsid w:val="000666DA"/>
    <w:rsid w:val="000668A4"/>
    <w:rsid w:val="00070258"/>
    <w:rsid w:val="00070341"/>
    <w:rsid w:val="00072739"/>
    <w:rsid w:val="00073034"/>
    <w:rsid w:val="000745FD"/>
    <w:rsid w:val="0007470F"/>
    <w:rsid w:val="00074762"/>
    <w:rsid w:val="00074922"/>
    <w:rsid w:val="00074F80"/>
    <w:rsid w:val="000757A0"/>
    <w:rsid w:val="00075820"/>
    <w:rsid w:val="00076D1A"/>
    <w:rsid w:val="00077255"/>
    <w:rsid w:val="000779B6"/>
    <w:rsid w:val="00080BED"/>
    <w:rsid w:val="00081976"/>
    <w:rsid w:val="000820F2"/>
    <w:rsid w:val="0008289F"/>
    <w:rsid w:val="00083D0A"/>
    <w:rsid w:val="0008430C"/>
    <w:rsid w:val="000852B7"/>
    <w:rsid w:val="0008650D"/>
    <w:rsid w:val="00087469"/>
    <w:rsid w:val="00087E0A"/>
    <w:rsid w:val="0009312A"/>
    <w:rsid w:val="00095211"/>
    <w:rsid w:val="00095770"/>
    <w:rsid w:val="000A1C91"/>
    <w:rsid w:val="000A1D87"/>
    <w:rsid w:val="000A27C6"/>
    <w:rsid w:val="000A5303"/>
    <w:rsid w:val="000A5F26"/>
    <w:rsid w:val="000A6C71"/>
    <w:rsid w:val="000A7A02"/>
    <w:rsid w:val="000B32D2"/>
    <w:rsid w:val="000B5972"/>
    <w:rsid w:val="000B5DDA"/>
    <w:rsid w:val="000B5F65"/>
    <w:rsid w:val="000B6D3D"/>
    <w:rsid w:val="000B7A55"/>
    <w:rsid w:val="000C09E1"/>
    <w:rsid w:val="000C11DE"/>
    <w:rsid w:val="000C190B"/>
    <w:rsid w:val="000C1EE0"/>
    <w:rsid w:val="000C271E"/>
    <w:rsid w:val="000C3CDD"/>
    <w:rsid w:val="000C43F2"/>
    <w:rsid w:val="000C5134"/>
    <w:rsid w:val="000C6545"/>
    <w:rsid w:val="000C6E96"/>
    <w:rsid w:val="000D04F5"/>
    <w:rsid w:val="000D0DA8"/>
    <w:rsid w:val="000D0EF0"/>
    <w:rsid w:val="000D21C7"/>
    <w:rsid w:val="000D2E37"/>
    <w:rsid w:val="000D3AC6"/>
    <w:rsid w:val="000D4C9F"/>
    <w:rsid w:val="000D5D7B"/>
    <w:rsid w:val="000D5DD0"/>
    <w:rsid w:val="000D6056"/>
    <w:rsid w:val="000D6284"/>
    <w:rsid w:val="000D63B3"/>
    <w:rsid w:val="000D7187"/>
    <w:rsid w:val="000E0CA0"/>
    <w:rsid w:val="000E1891"/>
    <w:rsid w:val="000E22E9"/>
    <w:rsid w:val="000E25C0"/>
    <w:rsid w:val="000E2672"/>
    <w:rsid w:val="000E3455"/>
    <w:rsid w:val="000E36B4"/>
    <w:rsid w:val="000E377F"/>
    <w:rsid w:val="000E40E4"/>
    <w:rsid w:val="000E4B2E"/>
    <w:rsid w:val="000E5A46"/>
    <w:rsid w:val="000F039D"/>
    <w:rsid w:val="000F114A"/>
    <w:rsid w:val="000F1D37"/>
    <w:rsid w:val="000F2125"/>
    <w:rsid w:val="000F2976"/>
    <w:rsid w:val="000F3637"/>
    <w:rsid w:val="000F3D5A"/>
    <w:rsid w:val="000F6138"/>
    <w:rsid w:val="000F786F"/>
    <w:rsid w:val="00100B54"/>
    <w:rsid w:val="00100FFD"/>
    <w:rsid w:val="00101BED"/>
    <w:rsid w:val="001036E3"/>
    <w:rsid w:val="001037CA"/>
    <w:rsid w:val="00104339"/>
    <w:rsid w:val="001048E4"/>
    <w:rsid w:val="00105C52"/>
    <w:rsid w:val="0010700E"/>
    <w:rsid w:val="001070EA"/>
    <w:rsid w:val="0010736E"/>
    <w:rsid w:val="00107690"/>
    <w:rsid w:val="0010774D"/>
    <w:rsid w:val="0010798C"/>
    <w:rsid w:val="00107B98"/>
    <w:rsid w:val="00107DAC"/>
    <w:rsid w:val="00110C9B"/>
    <w:rsid w:val="00111102"/>
    <w:rsid w:val="00113DB4"/>
    <w:rsid w:val="001149AA"/>
    <w:rsid w:val="0011664B"/>
    <w:rsid w:val="00116A79"/>
    <w:rsid w:val="00116B65"/>
    <w:rsid w:val="0011751B"/>
    <w:rsid w:val="00117EEC"/>
    <w:rsid w:val="001224AD"/>
    <w:rsid w:val="00126AA6"/>
    <w:rsid w:val="001307B3"/>
    <w:rsid w:val="0013111B"/>
    <w:rsid w:val="00131924"/>
    <w:rsid w:val="00131E54"/>
    <w:rsid w:val="00132E8C"/>
    <w:rsid w:val="00133160"/>
    <w:rsid w:val="001332EC"/>
    <w:rsid w:val="00133309"/>
    <w:rsid w:val="001337A4"/>
    <w:rsid w:val="0013393F"/>
    <w:rsid w:val="00133A7A"/>
    <w:rsid w:val="00134B2D"/>
    <w:rsid w:val="00134C53"/>
    <w:rsid w:val="00134F50"/>
    <w:rsid w:val="00135C99"/>
    <w:rsid w:val="00137772"/>
    <w:rsid w:val="001378C1"/>
    <w:rsid w:val="0014057D"/>
    <w:rsid w:val="00140F19"/>
    <w:rsid w:val="00140FB2"/>
    <w:rsid w:val="00142207"/>
    <w:rsid w:val="001428AB"/>
    <w:rsid w:val="00142CFD"/>
    <w:rsid w:val="00144738"/>
    <w:rsid w:val="00144BF8"/>
    <w:rsid w:val="00146370"/>
    <w:rsid w:val="00146C2D"/>
    <w:rsid w:val="00146FB1"/>
    <w:rsid w:val="00150FB9"/>
    <w:rsid w:val="00151978"/>
    <w:rsid w:val="00151DD2"/>
    <w:rsid w:val="001527D9"/>
    <w:rsid w:val="00153980"/>
    <w:rsid w:val="00153D66"/>
    <w:rsid w:val="00153DAE"/>
    <w:rsid w:val="001546C2"/>
    <w:rsid w:val="00154EDA"/>
    <w:rsid w:val="001560F1"/>
    <w:rsid w:val="00157630"/>
    <w:rsid w:val="0015778C"/>
    <w:rsid w:val="00157BE5"/>
    <w:rsid w:val="0016018F"/>
    <w:rsid w:val="00160BF0"/>
    <w:rsid w:val="00164335"/>
    <w:rsid w:val="00165387"/>
    <w:rsid w:val="00165527"/>
    <w:rsid w:val="00165D77"/>
    <w:rsid w:val="00165EB9"/>
    <w:rsid w:val="0016659A"/>
    <w:rsid w:val="00167415"/>
    <w:rsid w:val="0016768E"/>
    <w:rsid w:val="001701AB"/>
    <w:rsid w:val="00171DE0"/>
    <w:rsid w:val="00172605"/>
    <w:rsid w:val="001734E5"/>
    <w:rsid w:val="001741ED"/>
    <w:rsid w:val="001753F8"/>
    <w:rsid w:val="001763AA"/>
    <w:rsid w:val="00177164"/>
    <w:rsid w:val="00177C20"/>
    <w:rsid w:val="00180AA4"/>
    <w:rsid w:val="00180B29"/>
    <w:rsid w:val="001816A8"/>
    <w:rsid w:val="00182088"/>
    <w:rsid w:val="00182861"/>
    <w:rsid w:val="00184E4B"/>
    <w:rsid w:val="00185849"/>
    <w:rsid w:val="00185A8F"/>
    <w:rsid w:val="00190307"/>
    <w:rsid w:val="00190653"/>
    <w:rsid w:val="0019131F"/>
    <w:rsid w:val="00192717"/>
    <w:rsid w:val="00194827"/>
    <w:rsid w:val="00194A0A"/>
    <w:rsid w:val="001951C1"/>
    <w:rsid w:val="00195C0C"/>
    <w:rsid w:val="0019644E"/>
    <w:rsid w:val="00197D08"/>
    <w:rsid w:val="00197D9D"/>
    <w:rsid w:val="001A1514"/>
    <w:rsid w:val="001A435B"/>
    <w:rsid w:val="001A551F"/>
    <w:rsid w:val="001A5D30"/>
    <w:rsid w:val="001A630C"/>
    <w:rsid w:val="001A6B03"/>
    <w:rsid w:val="001A6BA0"/>
    <w:rsid w:val="001B05F6"/>
    <w:rsid w:val="001B13B1"/>
    <w:rsid w:val="001B2A5C"/>
    <w:rsid w:val="001B30B6"/>
    <w:rsid w:val="001B5627"/>
    <w:rsid w:val="001C173F"/>
    <w:rsid w:val="001C5A44"/>
    <w:rsid w:val="001C7AD3"/>
    <w:rsid w:val="001C7E3C"/>
    <w:rsid w:val="001C7FCD"/>
    <w:rsid w:val="001D02C1"/>
    <w:rsid w:val="001D06C0"/>
    <w:rsid w:val="001D1C0F"/>
    <w:rsid w:val="001D3D4B"/>
    <w:rsid w:val="001D5039"/>
    <w:rsid w:val="001D528E"/>
    <w:rsid w:val="001D55F5"/>
    <w:rsid w:val="001D6C85"/>
    <w:rsid w:val="001D6FD4"/>
    <w:rsid w:val="001E156A"/>
    <w:rsid w:val="001E17EE"/>
    <w:rsid w:val="001E207F"/>
    <w:rsid w:val="001E38C9"/>
    <w:rsid w:val="001E4256"/>
    <w:rsid w:val="001E6271"/>
    <w:rsid w:val="001E71A7"/>
    <w:rsid w:val="001E75FC"/>
    <w:rsid w:val="001E7FD7"/>
    <w:rsid w:val="001F0155"/>
    <w:rsid w:val="001F0803"/>
    <w:rsid w:val="001F0CF5"/>
    <w:rsid w:val="001F1EBF"/>
    <w:rsid w:val="001F465E"/>
    <w:rsid w:val="001F4B7B"/>
    <w:rsid w:val="001F56E4"/>
    <w:rsid w:val="001F674F"/>
    <w:rsid w:val="001F69F9"/>
    <w:rsid w:val="001F7F33"/>
    <w:rsid w:val="00200256"/>
    <w:rsid w:val="002004E8"/>
    <w:rsid w:val="002033C2"/>
    <w:rsid w:val="00203E41"/>
    <w:rsid w:val="00205953"/>
    <w:rsid w:val="00205973"/>
    <w:rsid w:val="00205A8A"/>
    <w:rsid w:val="00207965"/>
    <w:rsid w:val="00207C49"/>
    <w:rsid w:val="00207E27"/>
    <w:rsid w:val="00210479"/>
    <w:rsid w:val="00210A9F"/>
    <w:rsid w:val="002116F5"/>
    <w:rsid w:val="00211EC6"/>
    <w:rsid w:val="00213D9D"/>
    <w:rsid w:val="00214114"/>
    <w:rsid w:val="0021486C"/>
    <w:rsid w:val="00216468"/>
    <w:rsid w:val="00216D51"/>
    <w:rsid w:val="00217D7E"/>
    <w:rsid w:val="00220B60"/>
    <w:rsid w:val="00222010"/>
    <w:rsid w:val="00223E44"/>
    <w:rsid w:val="00225DB6"/>
    <w:rsid w:val="00230069"/>
    <w:rsid w:val="002302F0"/>
    <w:rsid w:val="0023193B"/>
    <w:rsid w:val="002327E2"/>
    <w:rsid w:val="00233FE7"/>
    <w:rsid w:val="002359EB"/>
    <w:rsid w:val="00235F7B"/>
    <w:rsid w:val="002361BA"/>
    <w:rsid w:val="00237132"/>
    <w:rsid w:val="00237911"/>
    <w:rsid w:val="00237B2C"/>
    <w:rsid w:val="00237F49"/>
    <w:rsid w:val="00240732"/>
    <w:rsid w:val="00241E67"/>
    <w:rsid w:val="00243058"/>
    <w:rsid w:val="002431C1"/>
    <w:rsid w:val="0024684C"/>
    <w:rsid w:val="00250A6F"/>
    <w:rsid w:val="00252080"/>
    <w:rsid w:val="002520AB"/>
    <w:rsid w:val="0025268F"/>
    <w:rsid w:val="00252691"/>
    <w:rsid w:val="00252D9A"/>
    <w:rsid w:val="0025318E"/>
    <w:rsid w:val="002541B0"/>
    <w:rsid w:val="00254320"/>
    <w:rsid w:val="00254590"/>
    <w:rsid w:val="00254D5A"/>
    <w:rsid w:val="00255824"/>
    <w:rsid w:val="00257C3A"/>
    <w:rsid w:val="00260825"/>
    <w:rsid w:val="00260EB3"/>
    <w:rsid w:val="00261A87"/>
    <w:rsid w:val="002621D0"/>
    <w:rsid w:val="00262341"/>
    <w:rsid w:val="00262698"/>
    <w:rsid w:val="0026701B"/>
    <w:rsid w:val="00267CC8"/>
    <w:rsid w:val="00270D4A"/>
    <w:rsid w:val="00270D5A"/>
    <w:rsid w:val="002719AE"/>
    <w:rsid w:val="00272E52"/>
    <w:rsid w:val="002730A6"/>
    <w:rsid w:val="00275306"/>
    <w:rsid w:val="002764C6"/>
    <w:rsid w:val="002814F4"/>
    <w:rsid w:val="002819C6"/>
    <w:rsid w:val="00281AA1"/>
    <w:rsid w:val="00281AA3"/>
    <w:rsid w:val="00282290"/>
    <w:rsid w:val="00287989"/>
    <w:rsid w:val="00290C24"/>
    <w:rsid w:val="00290DC8"/>
    <w:rsid w:val="002914DD"/>
    <w:rsid w:val="002931F7"/>
    <w:rsid w:val="00294D37"/>
    <w:rsid w:val="00297568"/>
    <w:rsid w:val="002A03E9"/>
    <w:rsid w:val="002A17B1"/>
    <w:rsid w:val="002A2DC7"/>
    <w:rsid w:val="002A3553"/>
    <w:rsid w:val="002A48D6"/>
    <w:rsid w:val="002A495C"/>
    <w:rsid w:val="002A5E05"/>
    <w:rsid w:val="002A696A"/>
    <w:rsid w:val="002B09C5"/>
    <w:rsid w:val="002B0B4E"/>
    <w:rsid w:val="002B0C3E"/>
    <w:rsid w:val="002B332C"/>
    <w:rsid w:val="002B3643"/>
    <w:rsid w:val="002B68DE"/>
    <w:rsid w:val="002C0AA4"/>
    <w:rsid w:val="002C1279"/>
    <w:rsid w:val="002C141C"/>
    <w:rsid w:val="002C3009"/>
    <w:rsid w:val="002C4032"/>
    <w:rsid w:val="002C411F"/>
    <w:rsid w:val="002C42E4"/>
    <w:rsid w:val="002C4DF2"/>
    <w:rsid w:val="002C5629"/>
    <w:rsid w:val="002C562F"/>
    <w:rsid w:val="002C635F"/>
    <w:rsid w:val="002C6566"/>
    <w:rsid w:val="002C668A"/>
    <w:rsid w:val="002C6721"/>
    <w:rsid w:val="002C750F"/>
    <w:rsid w:val="002D1051"/>
    <w:rsid w:val="002D2624"/>
    <w:rsid w:val="002D3105"/>
    <w:rsid w:val="002D35F9"/>
    <w:rsid w:val="002D3D88"/>
    <w:rsid w:val="002D4704"/>
    <w:rsid w:val="002D4B0F"/>
    <w:rsid w:val="002D4B29"/>
    <w:rsid w:val="002D7005"/>
    <w:rsid w:val="002D7447"/>
    <w:rsid w:val="002D76A0"/>
    <w:rsid w:val="002D7BB6"/>
    <w:rsid w:val="002D7C34"/>
    <w:rsid w:val="002E0423"/>
    <w:rsid w:val="002E09A3"/>
    <w:rsid w:val="002E2485"/>
    <w:rsid w:val="002E3469"/>
    <w:rsid w:val="002E6DE4"/>
    <w:rsid w:val="002F1191"/>
    <w:rsid w:val="002F1776"/>
    <w:rsid w:val="002F2966"/>
    <w:rsid w:val="002F2DBF"/>
    <w:rsid w:val="002F47DF"/>
    <w:rsid w:val="002F51C3"/>
    <w:rsid w:val="002F6263"/>
    <w:rsid w:val="002F6F27"/>
    <w:rsid w:val="002F75AC"/>
    <w:rsid w:val="0030099D"/>
    <w:rsid w:val="00300DF9"/>
    <w:rsid w:val="0030317F"/>
    <w:rsid w:val="003053E0"/>
    <w:rsid w:val="00306063"/>
    <w:rsid w:val="0030692F"/>
    <w:rsid w:val="00307115"/>
    <w:rsid w:val="00307663"/>
    <w:rsid w:val="003079AB"/>
    <w:rsid w:val="003103C7"/>
    <w:rsid w:val="00311A75"/>
    <w:rsid w:val="00311B8C"/>
    <w:rsid w:val="003133EE"/>
    <w:rsid w:val="003135EB"/>
    <w:rsid w:val="003135FD"/>
    <w:rsid w:val="003138BD"/>
    <w:rsid w:val="00314798"/>
    <w:rsid w:val="003150CD"/>
    <w:rsid w:val="00316D64"/>
    <w:rsid w:val="00317F3F"/>
    <w:rsid w:val="00320368"/>
    <w:rsid w:val="0032134C"/>
    <w:rsid w:val="00321A7F"/>
    <w:rsid w:val="00322697"/>
    <w:rsid w:val="003253CD"/>
    <w:rsid w:val="003259BE"/>
    <w:rsid w:val="00325CE0"/>
    <w:rsid w:val="0032708C"/>
    <w:rsid w:val="003273A3"/>
    <w:rsid w:val="0033059F"/>
    <w:rsid w:val="00330912"/>
    <w:rsid w:val="00331186"/>
    <w:rsid w:val="00331EC8"/>
    <w:rsid w:val="00332902"/>
    <w:rsid w:val="00333316"/>
    <w:rsid w:val="00333B17"/>
    <w:rsid w:val="003376B6"/>
    <w:rsid w:val="00337746"/>
    <w:rsid w:val="0033784C"/>
    <w:rsid w:val="0034049C"/>
    <w:rsid w:val="00340694"/>
    <w:rsid w:val="00341592"/>
    <w:rsid w:val="0034202B"/>
    <w:rsid w:val="00344FC5"/>
    <w:rsid w:val="003463DD"/>
    <w:rsid w:val="00346CBA"/>
    <w:rsid w:val="00350516"/>
    <w:rsid w:val="0035228A"/>
    <w:rsid w:val="003532EE"/>
    <w:rsid w:val="0035390C"/>
    <w:rsid w:val="00353CDE"/>
    <w:rsid w:val="0035403B"/>
    <w:rsid w:val="003548E3"/>
    <w:rsid w:val="0035502C"/>
    <w:rsid w:val="00355D0E"/>
    <w:rsid w:val="00355F36"/>
    <w:rsid w:val="0035706A"/>
    <w:rsid w:val="00362807"/>
    <w:rsid w:val="00362D0F"/>
    <w:rsid w:val="003648B1"/>
    <w:rsid w:val="00364CCA"/>
    <w:rsid w:val="0036512D"/>
    <w:rsid w:val="003660DF"/>
    <w:rsid w:val="003675C9"/>
    <w:rsid w:val="00367FD7"/>
    <w:rsid w:val="003749E4"/>
    <w:rsid w:val="003755B5"/>
    <w:rsid w:val="00375CA1"/>
    <w:rsid w:val="003774CC"/>
    <w:rsid w:val="003812DC"/>
    <w:rsid w:val="00381DDE"/>
    <w:rsid w:val="003824E4"/>
    <w:rsid w:val="00382F7D"/>
    <w:rsid w:val="00383856"/>
    <w:rsid w:val="00383A07"/>
    <w:rsid w:val="003858B7"/>
    <w:rsid w:val="0038746B"/>
    <w:rsid w:val="00387D0D"/>
    <w:rsid w:val="00390B5D"/>
    <w:rsid w:val="00390C4B"/>
    <w:rsid w:val="00391390"/>
    <w:rsid w:val="0039149C"/>
    <w:rsid w:val="00391E0F"/>
    <w:rsid w:val="003926DC"/>
    <w:rsid w:val="00393249"/>
    <w:rsid w:val="003957AE"/>
    <w:rsid w:val="00396B50"/>
    <w:rsid w:val="00396E85"/>
    <w:rsid w:val="003971B6"/>
    <w:rsid w:val="00397A22"/>
    <w:rsid w:val="003A09DF"/>
    <w:rsid w:val="003A20AA"/>
    <w:rsid w:val="003A2BF0"/>
    <w:rsid w:val="003A34D3"/>
    <w:rsid w:val="003A5404"/>
    <w:rsid w:val="003A5F75"/>
    <w:rsid w:val="003A6637"/>
    <w:rsid w:val="003A66CC"/>
    <w:rsid w:val="003A6C40"/>
    <w:rsid w:val="003B1432"/>
    <w:rsid w:val="003B4BF8"/>
    <w:rsid w:val="003B54B1"/>
    <w:rsid w:val="003B7044"/>
    <w:rsid w:val="003B746A"/>
    <w:rsid w:val="003B7844"/>
    <w:rsid w:val="003C2F36"/>
    <w:rsid w:val="003C514B"/>
    <w:rsid w:val="003C5583"/>
    <w:rsid w:val="003C5EBC"/>
    <w:rsid w:val="003C65ED"/>
    <w:rsid w:val="003C7142"/>
    <w:rsid w:val="003D062D"/>
    <w:rsid w:val="003D06A9"/>
    <w:rsid w:val="003D2347"/>
    <w:rsid w:val="003D34CC"/>
    <w:rsid w:val="003D3CBA"/>
    <w:rsid w:val="003D4774"/>
    <w:rsid w:val="003D57A5"/>
    <w:rsid w:val="003D5921"/>
    <w:rsid w:val="003D6491"/>
    <w:rsid w:val="003D6847"/>
    <w:rsid w:val="003D7FB7"/>
    <w:rsid w:val="003E0244"/>
    <w:rsid w:val="003E2043"/>
    <w:rsid w:val="003E457B"/>
    <w:rsid w:val="003E4DEA"/>
    <w:rsid w:val="003E6143"/>
    <w:rsid w:val="003E7D1A"/>
    <w:rsid w:val="003F10A4"/>
    <w:rsid w:val="003F24F7"/>
    <w:rsid w:val="003F2AFA"/>
    <w:rsid w:val="003F2C0D"/>
    <w:rsid w:val="003F42FE"/>
    <w:rsid w:val="003F4822"/>
    <w:rsid w:val="003F4F6A"/>
    <w:rsid w:val="003F5807"/>
    <w:rsid w:val="003F6309"/>
    <w:rsid w:val="003F72BA"/>
    <w:rsid w:val="004009D0"/>
    <w:rsid w:val="00400E92"/>
    <w:rsid w:val="00402825"/>
    <w:rsid w:val="00403F16"/>
    <w:rsid w:val="00404467"/>
    <w:rsid w:val="004046A5"/>
    <w:rsid w:val="00404CA2"/>
    <w:rsid w:val="0040522D"/>
    <w:rsid w:val="004053DF"/>
    <w:rsid w:val="004055AA"/>
    <w:rsid w:val="00405AC5"/>
    <w:rsid w:val="00406A7C"/>
    <w:rsid w:val="00407214"/>
    <w:rsid w:val="00407D8D"/>
    <w:rsid w:val="004106DA"/>
    <w:rsid w:val="00410D38"/>
    <w:rsid w:val="004132C6"/>
    <w:rsid w:val="004134C7"/>
    <w:rsid w:val="00416376"/>
    <w:rsid w:val="004171C8"/>
    <w:rsid w:val="0042094E"/>
    <w:rsid w:val="00420D60"/>
    <w:rsid w:val="0042154F"/>
    <w:rsid w:val="00422511"/>
    <w:rsid w:val="00422827"/>
    <w:rsid w:val="00423707"/>
    <w:rsid w:val="0042453C"/>
    <w:rsid w:val="00424CC5"/>
    <w:rsid w:val="00426CBD"/>
    <w:rsid w:val="00427C80"/>
    <w:rsid w:val="004305FE"/>
    <w:rsid w:val="00430816"/>
    <w:rsid w:val="00430E70"/>
    <w:rsid w:val="00431317"/>
    <w:rsid w:val="00431AC1"/>
    <w:rsid w:val="0043310F"/>
    <w:rsid w:val="004335B5"/>
    <w:rsid w:val="00433820"/>
    <w:rsid w:val="00434240"/>
    <w:rsid w:val="00435438"/>
    <w:rsid w:val="0043643E"/>
    <w:rsid w:val="004370BD"/>
    <w:rsid w:val="00437B71"/>
    <w:rsid w:val="00437D3E"/>
    <w:rsid w:val="00440855"/>
    <w:rsid w:val="00440B3E"/>
    <w:rsid w:val="0044349B"/>
    <w:rsid w:val="00444EC4"/>
    <w:rsid w:val="00445786"/>
    <w:rsid w:val="004458D2"/>
    <w:rsid w:val="004474CF"/>
    <w:rsid w:val="00447AA3"/>
    <w:rsid w:val="00447ACD"/>
    <w:rsid w:val="00454BFF"/>
    <w:rsid w:val="004569B0"/>
    <w:rsid w:val="004607F2"/>
    <w:rsid w:val="00460FA8"/>
    <w:rsid w:val="0046205E"/>
    <w:rsid w:val="00462556"/>
    <w:rsid w:val="00463D89"/>
    <w:rsid w:val="0046429A"/>
    <w:rsid w:val="004644A9"/>
    <w:rsid w:val="004659B2"/>
    <w:rsid w:val="00465F44"/>
    <w:rsid w:val="00465F64"/>
    <w:rsid w:val="004664F0"/>
    <w:rsid w:val="00466730"/>
    <w:rsid w:val="00466D58"/>
    <w:rsid w:val="00467128"/>
    <w:rsid w:val="0046784D"/>
    <w:rsid w:val="0047237D"/>
    <w:rsid w:val="0047570A"/>
    <w:rsid w:val="00476214"/>
    <w:rsid w:val="0047638A"/>
    <w:rsid w:val="004813F6"/>
    <w:rsid w:val="00481C35"/>
    <w:rsid w:val="004821B7"/>
    <w:rsid w:val="0048362E"/>
    <w:rsid w:val="00483D25"/>
    <w:rsid w:val="00484A84"/>
    <w:rsid w:val="00484C37"/>
    <w:rsid w:val="004864E1"/>
    <w:rsid w:val="00487070"/>
    <w:rsid w:val="004906D0"/>
    <w:rsid w:val="0049184E"/>
    <w:rsid w:val="004922F4"/>
    <w:rsid w:val="004923D3"/>
    <w:rsid w:val="004947A9"/>
    <w:rsid w:val="00495342"/>
    <w:rsid w:val="004965EF"/>
    <w:rsid w:val="004969BF"/>
    <w:rsid w:val="004A1831"/>
    <w:rsid w:val="004A20F6"/>
    <w:rsid w:val="004A3720"/>
    <w:rsid w:val="004A4108"/>
    <w:rsid w:val="004A466A"/>
    <w:rsid w:val="004A4C4C"/>
    <w:rsid w:val="004A57B3"/>
    <w:rsid w:val="004A7E41"/>
    <w:rsid w:val="004B00EB"/>
    <w:rsid w:val="004B073F"/>
    <w:rsid w:val="004B0D08"/>
    <w:rsid w:val="004B16AB"/>
    <w:rsid w:val="004B251F"/>
    <w:rsid w:val="004B5743"/>
    <w:rsid w:val="004B5A13"/>
    <w:rsid w:val="004B5B6F"/>
    <w:rsid w:val="004B61AC"/>
    <w:rsid w:val="004B705F"/>
    <w:rsid w:val="004B7290"/>
    <w:rsid w:val="004C0DFC"/>
    <w:rsid w:val="004C13E6"/>
    <w:rsid w:val="004C188C"/>
    <w:rsid w:val="004C18A1"/>
    <w:rsid w:val="004C1E17"/>
    <w:rsid w:val="004C2C3D"/>
    <w:rsid w:val="004C30B7"/>
    <w:rsid w:val="004C3242"/>
    <w:rsid w:val="004C3593"/>
    <w:rsid w:val="004C41C9"/>
    <w:rsid w:val="004C46E0"/>
    <w:rsid w:val="004C5038"/>
    <w:rsid w:val="004C5489"/>
    <w:rsid w:val="004C5F68"/>
    <w:rsid w:val="004C629F"/>
    <w:rsid w:val="004C68D2"/>
    <w:rsid w:val="004C7594"/>
    <w:rsid w:val="004C787F"/>
    <w:rsid w:val="004C7F67"/>
    <w:rsid w:val="004D1A03"/>
    <w:rsid w:val="004D38A5"/>
    <w:rsid w:val="004D3BDA"/>
    <w:rsid w:val="004D4311"/>
    <w:rsid w:val="004D52B1"/>
    <w:rsid w:val="004D5611"/>
    <w:rsid w:val="004D6AA8"/>
    <w:rsid w:val="004D6D3B"/>
    <w:rsid w:val="004E0379"/>
    <w:rsid w:val="004E120D"/>
    <w:rsid w:val="004E1B52"/>
    <w:rsid w:val="004E3506"/>
    <w:rsid w:val="004E38F1"/>
    <w:rsid w:val="004E3D7B"/>
    <w:rsid w:val="004E455F"/>
    <w:rsid w:val="004E4B2A"/>
    <w:rsid w:val="004E5021"/>
    <w:rsid w:val="004E5946"/>
    <w:rsid w:val="004E69EA"/>
    <w:rsid w:val="004E6BEF"/>
    <w:rsid w:val="004E6CA2"/>
    <w:rsid w:val="004E6FCC"/>
    <w:rsid w:val="004F1852"/>
    <w:rsid w:val="004F2BA1"/>
    <w:rsid w:val="004F306B"/>
    <w:rsid w:val="004F30D9"/>
    <w:rsid w:val="004F31A8"/>
    <w:rsid w:val="004F7FAC"/>
    <w:rsid w:val="00500BC5"/>
    <w:rsid w:val="00501753"/>
    <w:rsid w:val="00502FAE"/>
    <w:rsid w:val="00503554"/>
    <w:rsid w:val="00503E0C"/>
    <w:rsid w:val="00503F04"/>
    <w:rsid w:val="005046C3"/>
    <w:rsid w:val="00504782"/>
    <w:rsid w:val="00504989"/>
    <w:rsid w:val="00504A64"/>
    <w:rsid w:val="0050507F"/>
    <w:rsid w:val="00506253"/>
    <w:rsid w:val="0050663A"/>
    <w:rsid w:val="00506BFC"/>
    <w:rsid w:val="00510252"/>
    <w:rsid w:val="005105B6"/>
    <w:rsid w:val="005107E1"/>
    <w:rsid w:val="00511DEA"/>
    <w:rsid w:val="005123C4"/>
    <w:rsid w:val="00513284"/>
    <w:rsid w:val="00515215"/>
    <w:rsid w:val="00515EE4"/>
    <w:rsid w:val="00517273"/>
    <w:rsid w:val="00520249"/>
    <w:rsid w:val="00522042"/>
    <w:rsid w:val="00522BD3"/>
    <w:rsid w:val="00522CB6"/>
    <w:rsid w:val="005230BD"/>
    <w:rsid w:val="00524165"/>
    <w:rsid w:val="005268A7"/>
    <w:rsid w:val="005308EA"/>
    <w:rsid w:val="00530BFA"/>
    <w:rsid w:val="0053230A"/>
    <w:rsid w:val="00532C06"/>
    <w:rsid w:val="00533085"/>
    <w:rsid w:val="00533751"/>
    <w:rsid w:val="00534207"/>
    <w:rsid w:val="00535065"/>
    <w:rsid w:val="00535472"/>
    <w:rsid w:val="00535C4E"/>
    <w:rsid w:val="0053728F"/>
    <w:rsid w:val="00540491"/>
    <w:rsid w:val="00541361"/>
    <w:rsid w:val="0054267F"/>
    <w:rsid w:val="00543CE6"/>
    <w:rsid w:val="00544F64"/>
    <w:rsid w:val="0054547F"/>
    <w:rsid w:val="005458B8"/>
    <w:rsid w:val="00546ACC"/>
    <w:rsid w:val="005475E4"/>
    <w:rsid w:val="00547D37"/>
    <w:rsid w:val="00550F71"/>
    <w:rsid w:val="00551CF2"/>
    <w:rsid w:val="00551F05"/>
    <w:rsid w:val="0055338E"/>
    <w:rsid w:val="00557585"/>
    <w:rsid w:val="00557669"/>
    <w:rsid w:val="00560C5D"/>
    <w:rsid w:val="005611BB"/>
    <w:rsid w:val="005619D2"/>
    <w:rsid w:val="00561B4B"/>
    <w:rsid w:val="0056301F"/>
    <w:rsid w:val="005654F4"/>
    <w:rsid w:val="00566177"/>
    <w:rsid w:val="005661FA"/>
    <w:rsid w:val="00566A9D"/>
    <w:rsid w:val="00566F2D"/>
    <w:rsid w:val="00567064"/>
    <w:rsid w:val="0056796E"/>
    <w:rsid w:val="00567FE5"/>
    <w:rsid w:val="00571826"/>
    <w:rsid w:val="00571B39"/>
    <w:rsid w:val="005720CD"/>
    <w:rsid w:val="00572B8E"/>
    <w:rsid w:val="00572E77"/>
    <w:rsid w:val="00573AF2"/>
    <w:rsid w:val="00573C96"/>
    <w:rsid w:val="0057439D"/>
    <w:rsid w:val="0057491E"/>
    <w:rsid w:val="00574AB9"/>
    <w:rsid w:val="00575D25"/>
    <w:rsid w:val="0057644F"/>
    <w:rsid w:val="00576F9D"/>
    <w:rsid w:val="00577B62"/>
    <w:rsid w:val="00577C46"/>
    <w:rsid w:val="00580499"/>
    <w:rsid w:val="00581C3E"/>
    <w:rsid w:val="00582039"/>
    <w:rsid w:val="005826EC"/>
    <w:rsid w:val="00583819"/>
    <w:rsid w:val="00590A21"/>
    <w:rsid w:val="00590B66"/>
    <w:rsid w:val="00590D44"/>
    <w:rsid w:val="005919ED"/>
    <w:rsid w:val="0059206E"/>
    <w:rsid w:val="00595CE4"/>
    <w:rsid w:val="00596354"/>
    <w:rsid w:val="00597902"/>
    <w:rsid w:val="005A0BB1"/>
    <w:rsid w:val="005A0F2E"/>
    <w:rsid w:val="005A11BD"/>
    <w:rsid w:val="005A21C2"/>
    <w:rsid w:val="005A342F"/>
    <w:rsid w:val="005A3E90"/>
    <w:rsid w:val="005A5679"/>
    <w:rsid w:val="005A632A"/>
    <w:rsid w:val="005B0FDB"/>
    <w:rsid w:val="005B1DC2"/>
    <w:rsid w:val="005B3625"/>
    <w:rsid w:val="005B3DB1"/>
    <w:rsid w:val="005B5F1A"/>
    <w:rsid w:val="005C0B2B"/>
    <w:rsid w:val="005C168D"/>
    <w:rsid w:val="005C3A7A"/>
    <w:rsid w:val="005C4950"/>
    <w:rsid w:val="005C4978"/>
    <w:rsid w:val="005C54C5"/>
    <w:rsid w:val="005C5734"/>
    <w:rsid w:val="005C580C"/>
    <w:rsid w:val="005C5AAD"/>
    <w:rsid w:val="005C664A"/>
    <w:rsid w:val="005C7036"/>
    <w:rsid w:val="005C76C1"/>
    <w:rsid w:val="005C796F"/>
    <w:rsid w:val="005D029B"/>
    <w:rsid w:val="005D071B"/>
    <w:rsid w:val="005D0AAD"/>
    <w:rsid w:val="005D1A88"/>
    <w:rsid w:val="005D2428"/>
    <w:rsid w:val="005D5EF5"/>
    <w:rsid w:val="005D6EB5"/>
    <w:rsid w:val="005D757C"/>
    <w:rsid w:val="005E2C75"/>
    <w:rsid w:val="005E3164"/>
    <w:rsid w:val="005E3AA8"/>
    <w:rsid w:val="005E4874"/>
    <w:rsid w:val="005E547F"/>
    <w:rsid w:val="005E55C4"/>
    <w:rsid w:val="005E5ABD"/>
    <w:rsid w:val="005E7567"/>
    <w:rsid w:val="005E7823"/>
    <w:rsid w:val="005E7E13"/>
    <w:rsid w:val="005E7E57"/>
    <w:rsid w:val="005F0600"/>
    <w:rsid w:val="005F108C"/>
    <w:rsid w:val="005F113A"/>
    <w:rsid w:val="005F1BE1"/>
    <w:rsid w:val="005F1D64"/>
    <w:rsid w:val="005F1F05"/>
    <w:rsid w:val="005F350D"/>
    <w:rsid w:val="005F4F1A"/>
    <w:rsid w:val="005F5193"/>
    <w:rsid w:val="005F5A10"/>
    <w:rsid w:val="005F678E"/>
    <w:rsid w:val="005F67CD"/>
    <w:rsid w:val="005F6E6D"/>
    <w:rsid w:val="005F7829"/>
    <w:rsid w:val="006005D8"/>
    <w:rsid w:val="00600A43"/>
    <w:rsid w:val="006017E6"/>
    <w:rsid w:val="00605026"/>
    <w:rsid w:val="0060515B"/>
    <w:rsid w:val="00611F24"/>
    <w:rsid w:val="00614EC7"/>
    <w:rsid w:val="00615012"/>
    <w:rsid w:val="00615153"/>
    <w:rsid w:val="00615BFD"/>
    <w:rsid w:val="00616279"/>
    <w:rsid w:val="0062085B"/>
    <w:rsid w:val="00620884"/>
    <w:rsid w:val="006210A9"/>
    <w:rsid w:val="006223A3"/>
    <w:rsid w:val="00622D3B"/>
    <w:rsid w:val="006246CE"/>
    <w:rsid w:val="006248FA"/>
    <w:rsid w:val="00626DDD"/>
    <w:rsid w:val="0062724A"/>
    <w:rsid w:val="00627552"/>
    <w:rsid w:val="00627CFF"/>
    <w:rsid w:val="006311D8"/>
    <w:rsid w:val="00634DE5"/>
    <w:rsid w:val="00635758"/>
    <w:rsid w:val="0063682C"/>
    <w:rsid w:val="00636CBA"/>
    <w:rsid w:val="00640BFA"/>
    <w:rsid w:val="00642A10"/>
    <w:rsid w:val="00643183"/>
    <w:rsid w:val="00643430"/>
    <w:rsid w:val="00643CE5"/>
    <w:rsid w:val="00644104"/>
    <w:rsid w:val="006442D7"/>
    <w:rsid w:val="006444FA"/>
    <w:rsid w:val="0064479F"/>
    <w:rsid w:val="00644BBC"/>
    <w:rsid w:val="0064540B"/>
    <w:rsid w:val="00645CC9"/>
    <w:rsid w:val="006477B3"/>
    <w:rsid w:val="00650925"/>
    <w:rsid w:val="00650D9F"/>
    <w:rsid w:val="00651E08"/>
    <w:rsid w:val="006528A1"/>
    <w:rsid w:val="00654184"/>
    <w:rsid w:val="006542F6"/>
    <w:rsid w:val="00654C6A"/>
    <w:rsid w:val="00655C3D"/>
    <w:rsid w:val="00656AEB"/>
    <w:rsid w:val="00656F53"/>
    <w:rsid w:val="0065788B"/>
    <w:rsid w:val="00657AA2"/>
    <w:rsid w:val="006606B2"/>
    <w:rsid w:val="00660E2D"/>
    <w:rsid w:val="006623B6"/>
    <w:rsid w:val="0066491B"/>
    <w:rsid w:val="00664B24"/>
    <w:rsid w:val="0066580A"/>
    <w:rsid w:val="00666A0E"/>
    <w:rsid w:val="00666F94"/>
    <w:rsid w:val="006674C4"/>
    <w:rsid w:val="006675C9"/>
    <w:rsid w:val="00670710"/>
    <w:rsid w:val="006734A8"/>
    <w:rsid w:val="00674375"/>
    <w:rsid w:val="00676BED"/>
    <w:rsid w:val="0067707F"/>
    <w:rsid w:val="00677A1F"/>
    <w:rsid w:val="0068065A"/>
    <w:rsid w:val="006816BE"/>
    <w:rsid w:val="0068201A"/>
    <w:rsid w:val="0068321C"/>
    <w:rsid w:val="00684AD5"/>
    <w:rsid w:val="006875B5"/>
    <w:rsid w:val="0069019F"/>
    <w:rsid w:val="00692E3A"/>
    <w:rsid w:val="006939DF"/>
    <w:rsid w:val="00694AD3"/>
    <w:rsid w:val="00695720"/>
    <w:rsid w:val="006958FD"/>
    <w:rsid w:val="0069683D"/>
    <w:rsid w:val="00696C81"/>
    <w:rsid w:val="00697BDC"/>
    <w:rsid w:val="006A2083"/>
    <w:rsid w:val="006A282A"/>
    <w:rsid w:val="006A3051"/>
    <w:rsid w:val="006A3CB8"/>
    <w:rsid w:val="006A41D1"/>
    <w:rsid w:val="006A5539"/>
    <w:rsid w:val="006A5977"/>
    <w:rsid w:val="006A686D"/>
    <w:rsid w:val="006A702A"/>
    <w:rsid w:val="006A74AC"/>
    <w:rsid w:val="006A785D"/>
    <w:rsid w:val="006A7A5C"/>
    <w:rsid w:val="006B19F0"/>
    <w:rsid w:val="006B366D"/>
    <w:rsid w:val="006B4981"/>
    <w:rsid w:val="006B5A7B"/>
    <w:rsid w:val="006B6E42"/>
    <w:rsid w:val="006B7448"/>
    <w:rsid w:val="006C0126"/>
    <w:rsid w:val="006C02D5"/>
    <w:rsid w:val="006C04EF"/>
    <w:rsid w:val="006C1C23"/>
    <w:rsid w:val="006C22C2"/>
    <w:rsid w:val="006C33A0"/>
    <w:rsid w:val="006C4B01"/>
    <w:rsid w:val="006C52E4"/>
    <w:rsid w:val="006C58D6"/>
    <w:rsid w:val="006C60B4"/>
    <w:rsid w:val="006C6474"/>
    <w:rsid w:val="006C74AD"/>
    <w:rsid w:val="006D169B"/>
    <w:rsid w:val="006D2A0A"/>
    <w:rsid w:val="006D44C5"/>
    <w:rsid w:val="006D45C0"/>
    <w:rsid w:val="006D6776"/>
    <w:rsid w:val="006D67AB"/>
    <w:rsid w:val="006E373F"/>
    <w:rsid w:val="006E6E87"/>
    <w:rsid w:val="006E7089"/>
    <w:rsid w:val="006E7752"/>
    <w:rsid w:val="006F0995"/>
    <w:rsid w:val="006F5624"/>
    <w:rsid w:val="006F584E"/>
    <w:rsid w:val="006F65A2"/>
    <w:rsid w:val="006F6672"/>
    <w:rsid w:val="006F6C31"/>
    <w:rsid w:val="006F7DF2"/>
    <w:rsid w:val="007006C2"/>
    <w:rsid w:val="0070255E"/>
    <w:rsid w:val="007031F0"/>
    <w:rsid w:val="00703455"/>
    <w:rsid w:val="00703CF4"/>
    <w:rsid w:val="007046F0"/>
    <w:rsid w:val="00705B9F"/>
    <w:rsid w:val="00710999"/>
    <w:rsid w:val="00710C4B"/>
    <w:rsid w:val="0071267B"/>
    <w:rsid w:val="00713AC6"/>
    <w:rsid w:val="007140A0"/>
    <w:rsid w:val="007140B5"/>
    <w:rsid w:val="00714E1C"/>
    <w:rsid w:val="00716BA7"/>
    <w:rsid w:val="00717B1F"/>
    <w:rsid w:val="007218D7"/>
    <w:rsid w:val="007218E0"/>
    <w:rsid w:val="00722E0A"/>
    <w:rsid w:val="007230D5"/>
    <w:rsid w:val="007232C8"/>
    <w:rsid w:val="00724242"/>
    <w:rsid w:val="00724D8E"/>
    <w:rsid w:val="00725555"/>
    <w:rsid w:val="00725B7A"/>
    <w:rsid w:val="00726903"/>
    <w:rsid w:val="00727E83"/>
    <w:rsid w:val="00730995"/>
    <w:rsid w:val="00731540"/>
    <w:rsid w:val="00734766"/>
    <w:rsid w:val="00734BA9"/>
    <w:rsid w:val="00734FAA"/>
    <w:rsid w:val="007358A6"/>
    <w:rsid w:val="007368FF"/>
    <w:rsid w:val="00736AB3"/>
    <w:rsid w:val="0073783F"/>
    <w:rsid w:val="0074004C"/>
    <w:rsid w:val="00740DED"/>
    <w:rsid w:val="00740F3C"/>
    <w:rsid w:val="00741033"/>
    <w:rsid w:val="00744440"/>
    <w:rsid w:val="00744EB9"/>
    <w:rsid w:val="00746A91"/>
    <w:rsid w:val="00746FE4"/>
    <w:rsid w:val="00747D28"/>
    <w:rsid w:val="007504B7"/>
    <w:rsid w:val="00751DE3"/>
    <w:rsid w:val="00752826"/>
    <w:rsid w:val="0075384B"/>
    <w:rsid w:val="0075447E"/>
    <w:rsid w:val="007551D6"/>
    <w:rsid w:val="007572AD"/>
    <w:rsid w:val="007579B1"/>
    <w:rsid w:val="00757E82"/>
    <w:rsid w:val="00760A71"/>
    <w:rsid w:val="00760D24"/>
    <w:rsid w:val="00763ACC"/>
    <w:rsid w:val="00763B9A"/>
    <w:rsid w:val="00766B45"/>
    <w:rsid w:val="00766CD5"/>
    <w:rsid w:val="007704AF"/>
    <w:rsid w:val="0077057C"/>
    <w:rsid w:val="0077160F"/>
    <w:rsid w:val="00771D59"/>
    <w:rsid w:val="007750C7"/>
    <w:rsid w:val="00776292"/>
    <w:rsid w:val="00780796"/>
    <w:rsid w:val="00780C08"/>
    <w:rsid w:val="00782464"/>
    <w:rsid w:val="00784A2B"/>
    <w:rsid w:val="00785EA7"/>
    <w:rsid w:val="007900E7"/>
    <w:rsid w:val="00791DF5"/>
    <w:rsid w:val="00792B44"/>
    <w:rsid w:val="00793270"/>
    <w:rsid w:val="00793729"/>
    <w:rsid w:val="00794311"/>
    <w:rsid w:val="007944F6"/>
    <w:rsid w:val="00795197"/>
    <w:rsid w:val="0079565E"/>
    <w:rsid w:val="00796C6B"/>
    <w:rsid w:val="007973FF"/>
    <w:rsid w:val="0079785F"/>
    <w:rsid w:val="00797A4C"/>
    <w:rsid w:val="007A1594"/>
    <w:rsid w:val="007A1C7E"/>
    <w:rsid w:val="007A2326"/>
    <w:rsid w:val="007A26D8"/>
    <w:rsid w:val="007A2F3A"/>
    <w:rsid w:val="007A3D9F"/>
    <w:rsid w:val="007A503C"/>
    <w:rsid w:val="007A51D1"/>
    <w:rsid w:val="007A599C"/>
    <w:rsid w:val="007A68B2"/>
    <w:rsid w:val="007B1B3E"/>
    <w:rsid w:val="007B2256"/>
    <w:rsid w:val="007B22DA"/>
    <w:rsid w:val="007B2AD0"/>
    <w:rsid w:val="007B3B87"/>
    <w:rsid w:val="007B5AA9"/>
    <w:rsid w:val="007B6CD7"/>
    <w:rsid w:val="007C0D52"/>
    <w:rsid w:val="007C2799"/>
    <w:rsid w:val="007C459D"/>
    <w:rsid w:val="007C5831"/>
    <w:rsid w:val="007C7AC6"/>
    <w:rsid w:val="007C7C5B"/>
    <w:rsid w:val="007C7D3F"/>
    <w:rsid w:val="007D1016"/>
    <w:rsid w:val="007D10C8"/>
    <w:rsid w:val="007D4241"/>
    <w:rsid w:val="007D6D63"/>
    <w:rsid w:val="007D7583"/>
    <w:rsid w:val="007E10A0"/>
    <w:rsid w:val="007E2279"/>
    <w:rsid w:val="007E3A48"/>
    <w:rsid w:val="007E3B8B"/>
    <w:rsid w:val="007E44EA"/>
    <w:rsid w:val="007E5016"/>
    <w:rsid w:val="007E597A"/>
    <w:rsid w:val="007E5DC2"/>
    <w:rsid w:val="007E63C3"/>
    <w:rsid w:val="007F0652"/>
    <w:rsid w:val="007F25D4"/>
    <w:rsid w:val="007F26D1"/>
    <w:rsid w:val="007F26EE"/>
    <w:rsid w:val="007F297A"/>
    <w:rsid w:val="007F398D"/>
    <w:rsid w:val="007F6713"/>
    <w:rsid w:val="007F6871"/>
    <w:rsid w:val="007F7342"/>
    <w:rsid w:val="008005D6"/>
    <w:rsid w:val="00802143"/>
    <w:rsid w:val="00802DB1"/>
    <w:rsid w:val="008040E7"/>
    <w:rsid w:val="00804ADF"/>
    <w:rsid w:val="00804F5A"/>
    <w:rsid w:val="008050CF"/>
    <w:rsid w:val="00805BA8"/>
    <w:rsid w:val="0080619F"/>
    <w:rsid w:val="00806D4F"/>
    <w:rsid w:val="008070EC"/>
    <w:rsid w:val="0080752C"/>
    <w:rsid w:val="008078B8"/>
    <w:rsid w:val="00810683"/>
    <w:rsid w:val="00811880"/>
    <w:rsid w:val="0081339D"/>
    <w:rsid w:val="0081352B"/>
    <w:rsid w:val="0081449C"/>
    <w:rsid w:val="00814799"/>
    <w:rsid w:val="0081557D"/>
    <w:rsid w:val="00815FE5"/>
    <w:rsid w:val="008207CE"/>
    <w:rsid w:val="00820DE9"/>
    <w:rsid w:val="00821733"/>
    <w:rsid w:val="00821C07"/>
    <w:rsid w:val="00821E58"/>
    <w:rsid w:val="008226F7"/>
    <w:rsid w:val="00822712"/>
    <w:rsid w:val="00823523"/>
    <w:rsid w:val="00824F33"/>
    <w:rsid w:val="0082592A"/>
    <w:rsid w:val="00825F3A"/>
    <w:rsid w:val="00825F6B"/>
    <w:rsid w:val="00826CD3"/>
    <w:rsid w:val="00827210"/>
    <w:rsid w:val="00831787"/>
    <w:rsid w:val="00831970"/>
    <w:rsid w:val="00831CCA"/>
    <w:rsid w:val="0083354C"/>
    <w:rsid w:val="00834541"/>
    <w:rsid w:val="0083495A"/>
    <w:rsid w:val="00834C1F"/>
    <w:rsid w:val="0084083B"/>
    <w:rsid w:val="00841FB1"/>
    <w:rsid w:val="00843561"/>
    <w:rsid w:val="00844549"/>
    <w:rsid w:val="00844DBC"/>
    <w:rsid w:val="00845E0D"/>
    <w:rsid w:val="00847CA8"/>
    <w:rsid w:val="00850023"/>
    <w:rsid w:val="00851A58"/>
    <w:rsid w:val="00852DA2"/>
    <w:rsid w:val="0085317E"/>
    <w:rsid w:val="00853954"/>
    <w:rsid w:val="00855D4B"/>
    <w:rsid w:val="008568B0"/>
    <w:rsid w:val="0086039D"/>
    <w:rsid w:val="00860413"/>
    <w:rsid w:val="008610FC"/>
    <w:rsid w:val="00863235"/>
    <w:rsid w:val="008649BA"/>
    <w:rsid w:val="0086527D"/>
    <w:rsid w:val="00866397"/>
    <w:rsid w:val="00867737"/>
    <w:rsid w:val="00870497"/>
    <w:rsid w:val="00870A55"/>
    <w:rsid w:val="00872329"/>
    <w:rsid w:val="00872891"/>
    <w:rsid w:val="00874003"/>
    <w:rsid w:val="00874C31"/>
    <w:rsid w:val="00876342"/>
    <w:rsid w:val="0088186E"/>
    <w:rsid w:val="0088362E"/>
    <w:rsid w:val="008836FB"/>
    <w:rsid w:val="0088488A"/>
    <w:rsid w:val="008859D2"/>
    <w:rsid w:val="00886999"/>
    <w:rsid w:val="00886E27"/>
    <w:rsid w:val="008877D2"/>
    <w:rsid w:val="00887A9E"/>
    <w:rsid w:val="00890155"/>
    <w:rsid w:val="008917AC"/>
    <w:rsid w:val="00891DAC"/>
    <w:rsid w:val="00892AFF"/>
    <w:rsid w:val="008931C2"/>
    <w:rsid w:val="0089323E"/>
    <w:rsid w:val="00893AEC"/>
    <w:rsid w:val="008947EC"/>
    <w:rsid w:val="00896A9E"/>
    <w:rsid w:val="008970A1"/>
    <w:rsid w:val="008A017A"/>
    <w:rsid w:val="008A3B61"/>
    <w:rsid w:val="008A5261"/>
    <w:rsid w:val="008A555E"/>
    <w:rsid w:val="008A5744"/>
    <w:rsid w:val="008A62D7"/>
    <w:rsid w:val="008A7F25"/>
    <w:rsid w:val="008B01D1"/>
    <w:rsid w:val="008B145A"/>
    <w:rsid w:val="008B1792"/>
    <w:rsid w:val="008B202B"/>
    <w:rsid w:val="008B2250"/>
    <w:rsid w:val="008B2665"/>
    <w:rsid w:val="008B4298"/>
    <w:rsid w:val="008B483B"/>
    <w:rsid w:val="008B4A50"/>
    <w:rsid w:val="008B5C2B"/>
    <w:rsid w:val="008B6897"/>
    <w:rsid w:val="008B6AAC"/>
    <w:rsid w:val="008B7064"/>
    <w:rsid w:val="008C030C"/>
    <w:rsid w:val="008C0C42"/>
    <w:rsid w:val="008C1155"/>
    <w:rsid w:val="008C1896"/>
    <w:rsid w:val="008C2A6E"/>
    <w:rsid w:val="008C32C6"/>
    <w:rsid w:val="008C4923"/>
    <w:rsid w:val="008C5080"/>
    <w:rsid w:val="008D0732"/>
    <w:rsid w:val="008D0A03"/>
    <w:rsid w:val="008D0B28"/>
    <w:rsid w:val="008D1225"/>
    <w:rsid w:val="008D154E"/>
    <w:rsid w:val="008D21A9"/>
    <w:rsid w:val="008D27F6"/>
    <w:rsid w:val="008D39B0"/>
    <w:rsid w:val="008D3AB8"/>
    <w:rsid w:val="008D3B18"/>
    <w:rsid w:val="008D4F3E"/>
    <w:rsid w:val="008D6264"/>
    <w:rsid w:val="008D7932"/>
    <w:rsid w:val="008D79E9"/>
    <w:rsid w:val="008E249A"/>
    <w:rsid w:val="008E28C4"/>
    <w:rsid w:val="008E354D"/>
    <w:rsid w:val="008E4564"/>
    <w:rsid w:val="008E5296"/>
    <w:rsid w:val="008E5981"/>
    <w:rsid w:val="008E5A47"/>
    <w:rsid w:val="008E6169"/>
    <w:rsid w:val="008E7CC2"/>
    <w:rsid w:val="008F1C67"/>
    <w:rsid w:val="008F325F"/>
    <w:rsid w:val="008F3426"/>
    <w:rsid w:val="008F5C40"/>
    <w:rsid w:val="008F6546"/>
    <w:rsid w:val="008F69EF"/>
    <w:rsid w:val="008F71DC"/>
    <w:rsid w:val="008F725B"/>
    <w:rsid w:val="008F7749"/>
    <w:rsid w:val="0090070D"/>
    <w:rsid w:val="00901E6F"/>
    <w:rsid w:val="00901EAA"/>
    <w:rsid w:val="00902C81"/>
    <w:rsid w:val="00904657"/>
    <w:rsid w:val="0090547D"/>
    <w:rsid w:val="009056A0"/>
    <w:rsid w:val="009058CC"/>
    <w:rsid w:val="009062BA"/>
    <w:rsid w:val="00906779"/>
    <w:rsid w:val="00906D57"/>
    <w:rsid w:val="0090784A"/>
    <w:rsid w:val="00912AA2"/>
    <w:rsid w:val="00913CFE"/>
    <w:rsid w:val="0091449D"/>
    <w:rsid w:val="00915E83"/>
    <w:rsid w:val="00915F84"/>
    <w:rsid w:val="0091691D"/>
    <w:rsid w:val="00916F1A"/>
    <w:rsid w:val="00917360"/>
    <w:rsid w:val="00920619"/>
    <w:rsid w:val="009206E2"/>
    <w:rsid w:val="00920B37"/>
    <w:rsid w:val="00921009"/>
    <w:rsid w:val="00922071"/>
    <w:rsid w:val="009220F7"/>
    <w:rsid w:val="00924E17"/>
    <w:rsid w:val="00925AC1"/>
    <w:rsid w:val="00927F7E"/>
    <w:rsid w:val="00930186"/>
    <w:rsid w:val="00930C59"/>
    <w:rsid w:val="009320E8"/>
    <w:rsid w:val="00932D6B"/>
    <w:rsid w:val="009351D9"/>
    <w:rsid w:val="009367D8"/>
    <w:rsid w:val="00936E56"/>
    <w:rsid w:val="00937056"/>
    <w:rsid w:val="009373C1"/>
    <w:rsid w:val="00940C65"/>
    <w:rsid w:val="009418A4"/>
    <w:rsid w:val="00942025"/>
    <w:rsid w:val="00942C5C"/>
    <w:rsid w:val="00943121"/>
    <w:rsid w:val="0094331C"/>
    <w:rsid w:val="00943D4D"/>
    <w:rsid w:val="00944798"/>
    <w:rsid w:val="00944A11"/>
    <w:rsid w:val="00944BAA"/>
    <w:rsid w:val="009461D1"/>
    <w:rsid w:val="00946509"/>
    <w:rsid w:val="0094678D"/>
    <w:rsid w:val="00946EF8"/>
    <w:rsid w:val="00950742"/>
    <w:rsid w:val="00950B88"/>
    <w:rsid w:val="00951630"/>
    <w:rsid w:val="00952B81"/>
    <w:rsid w:val="00952F6C"/>
    <w:rsid w:val="009532B7"/>
    <w:rsid w:val="009535F8"/>
    <w:rsid w:val="0095392D"/>
    <w:rsid w:val="00953A4E"/>
    <w:rsid w:val="00955151"/>
    <w:rsid w:val="00955744"/>
    <w:rsid w:val="00956A58"/>
    <w:rsid w:val="00956D22"/>
    <w:rsid w:val="00960E05"/>
    <w:rsid w:val="00962155"/>
    <w:rsid w:val="0096239E"/>
    <w:rsid w:val="009642E1"/>
    <w:rsid w:val="009647AC"/>
    <w:rsid w:val="0096487B"/>
    <w:rsid w:val="00964FB5"/>
    <w:rsid w:val="00965878"/>
    <w:rsid w:val="00967AC8"/>
    <w:rsid w:val="00967BE5"/>
    <w:rsid w:val="00967FCA"/>
    <w:rsid w:val="00970965"/>
    <w:rsid w:val="0097101D"/>
    <w:rsid w:val="009714C6"/>
    <w:rsid w:val="0097236B"/>
    <w:rsid w:val="00972E8B"/>
    <w:rsid w:val="00972FD6"/>
    <w:rsid w:val="009736A5"/>
    <w:rsid w:val="00973761"/>
    <w:rsid w:val="00973F47"/>
    <w:rsid w:val="00974CF5"/>
    <w:rsid w:val="0097561E"/>
    <w:rsid w:val="00976477"/>
    <w:rsid w:val="00977544"/>
    <w:rsid w:val="00980F7F"/>
    <w:rsid w:val="009816E7"/>
    <w:rsid w:val="00982C64"/>
    <w:rsid w:val="00984D38"/>
    <w:rsid w:val="00986A2B"/>
    <w:rsid w:val="00987E95"/>
    <w:rsid w:val="009923B4"/>
    <w:rsid w:val="009934A6"/>
    <w:rsid w:val="0099460B"/>
    <w:rsid w:val="009948D1"/>
    <w:rsid w:val="00994F0A"/>
    <w:rsid w:val="00997785"/>
    <w:rsid w:val="009977FB"/>
    <w:rsid w:val="009A0617"/>
    <w:rsid w:val="009A11E9"/>
    <w:rsid w:val="009A1AF2"/>
    <w:rsid w:val="009A2859"/>
    <w:rsid w:val="009A4ACD"/>
    <w:rsid w:val="009A4CED"/>
    <w:rsid w:val="009A517D"/>
    <w:rsid w:val="009A59CB"/>
    <w:rsid w:val="009A5F8E"/>
    <w:rsid w:val="009A64B5"/>
    <w:rsid w:val="009A6C6E"/>
    <w:rsid w:val="009A6F01"/>
    <w:rsid w:val="009B0D9B"/>
    <w:rsid w:val="009B1284"/>
    <w:rsid w:val="009B2600"/>
    <w:rsid w:val="009B2983"/>
    <w:rsid w:val="009B346F"/>
    <w:rsid w:val="009B3B22"/>
    <w:rsid w:val="009B4688"/>
    <w:rsid w:val="009B6EB0"/>
    <w:rsid w:val="009B6EB1"/>
    <w:rsid w:val="009B71BA"/>
    <w:rsid w:val="009C0447"/>
    <w:rsid w:val="009C121E"/>
    <w:rsid w:val="009C1287"/>
    <w:rsid w:val="009C1BF0"/>
    <w:rsid w:val="009C246B"/>
    <w:rsid w:val="009C2F8D"/>
    <w:rsid w:val="009C3447"/>
    <w:rsid w:val="009C35E4"/>
    <w:rsid w:val="009C4278"/>
    <w:rsid w:val="009C4513"/>
    <w:rsid w:val="009C5015"/>
    <w:rsid w:val="009C5166"/>
    <w:rsid w:val="009C64AE"/>
    <w:rsid w:val="009C7486"/>
    <w:rsid w:val="009D0423"/>
    <w:rsid w:val="009D1354"/>
    <w:rsid w:val="009D1BFD"/>
    <w:rsid w:val="009D29E8"/>
    <w:rsid w:val="009D2A7E"/>
    <w:rsid w:val="009D360A"/>
    <w:rsid w:val="009D6496"/>
    <w:rsid w:val="009D7AA4"/>
    <w:rsid w:val="009E08DB"/>
    <w:rsid w:val="009E0FA4"/>
    <w:rsid w:val="009E110C"/>
    <w:rsid w:val="009E1B0B"/>
    <w:rsid w:val="009E27EE"/>
    <w:rsid w:val="009E2BFC"/>
    <w:rsid w:val="009E3111"/>
    <w:rsid w:val="009E414B"/>
    <w:rsid w:val="009E4792"/>
    <w:rsid w:val="009E4932"/>
    <w:rsid w:val="009E581B"/>
    <w:rsid w:val="009E7846"/>
    <w:rsid w:val="009F2FB4"/>
    <w:rsid w:val="009F49F6"/>
    <w:rsid w:val="009F5145"/>
    <w:rsid w:val="009F53E7"/>
    <w:rsid w:val="009F53F0"/>
    <w:rsid w:val="009F59C9"/>
    <w:rsid w:val="009F5FC9"/>
    <w:rsid w:val="009F657E"/>
    <w:rsid w:val="009F66B5"/>
    <w:rsid w:val="00A00183"/>
    <w:rsid w:val="00A011F2"/>
    <w:rsid w:val="00A01C80"/>
    <w:rsid w:val="00A03317"/>
    <w:rsid w:val="00A0374F"/>
    <w:rsid w:val="00A03A7C"/>
    <w:rsid w:val="00A0462E"/>
    <w:rsid w:val="00A04A12"/>
    <w:rsid w:val="00A06344"/>
    <w:rsid w:val="00A072AC"/>
    <w:rsid w:val="00A07D2E"/>
    <w:rsid w:val="00A07FA9"/>
    <w:rsid w:val="00A107CE"/>
    <w:rsid w:val="00A11E59"/>
    <w:rsid w:val="00A14953"/>
    <w:rsid w:val="00A157D3"/>
    <w:rsid w:val="00A167CB"/>
    <w:rsid w:val="00A2062D"/>
    <w:rsid w:val="00A22594"/>
    <w:rsid w:val="00A2445A"/>
    <w:rsid w:val="00A24D6D"/>
    <w:rsid w:val="00A25FA1"/>
    <w:rsid w:val="00A25FD4"/>
    <w:rsid w:val="00A261D1"/>
    <w:rsid w:val="00A26BFB"/>
    <w:rsid w:val="00A30430"/>
    <w:rsid w:val="00A314AA"/>
    <w:rsid w:val="00A33FA8"/>
    <w:rsid w:val="00A342A1"/>
    <w:rsid w:val="00A347ED"/>
    <w:rsid w:val="00A348E9"/>
    <w:rsid w:val="00A352B5"/>
    <w:rsid w:val="00A35A54"/>
    <w:rsid w:val="00A37971"/>
    <w:rsid w:val="00A41099"/>
    <w:rsid w:val="00A41F19"/>
    <w:rsid w:val="00A42BC7"/>
    <w:rsid w:val="00A4318D"/>
    <w:rsid w:val="00A43780"/>
    <w:rsid w:val="00A43C9F"/>
    <w:rsid w:val="00A44F39"/>
    <w:rsid w:val="00A4659F"/>
    <w:rsid w:val="00A46E95"/>
    <w:rsid w:val="00A50B31"/>
    <w:rsid w:val="00A516C1"/>
    <w:rsid w:val="00A53BB3"/>
    <w:rsid w:val="00A564E5"/>
    <w:rsid w:val="00A56C91"/>
    <w:rsid w:val="00A602B2"/>
    <w:rsid w:val="00A60BE5"/>
    <w:rsid w:val="00A60EAF"/>
    <w:rsid w:val="00A6154C"/>
    <w:rsid w:val="00A61DDA"/>
    <w:rsid w:val="00A63BD7"/>
    <w:rsid w:val="00A6504C"/>
    <w:rsid w:val="00A65B21"/>
    <w:rsid w:val="00A66E52"/>
    <w:rsid w:val="00A67414"/>
    <w:rsid w:val="00A674EC"/>
    <w:rsid w:val="00A727F6"/>
    <w:rsid w:val="00A763D0"/>
    <w:rsid w:val="00A80103"/>
    <w:rsid w:val="00A8108D"/>
    <w:rsid w:val="00A81BCE"/>
    <w:rsid w:val="00A81E2E"/>
    <w:rsid w:val="00A8329E"/>
    <w:rsid w:val="00A839BA"/>
    <w:rsid w:val="00A83D76"/>
    <w:rsid w:val="00A8457A"/>
    <w:rsid w:val="00A85B6F"/>
    <w:rsid w:val="00A86B9D"/>
    <w:rsid w:val="00A87E4C"/>
    <w:rsid w:val="00A9109C"/>
    <w:rsid w:val="00A921FE"/>
    <w:rsid w:val="00A9495F"/>
    <w:rsid w:val="00A9506B"/>
    <w:rsid w:val="00A9744E"/>
    <w:rsid w:val="00A97F80"/>
    <w:rsid w:val="00AA262C"/>
    <w:rsid w:val="00AA2B24"/>
    <w:rsid w:val="00AA3533"/>
    <w:rsid w:val="00AA3A0D"/>
    <w:rsid w:val="00AA3E6D"/>
    <w:rsid w:val="00AA57D1"/>
    <w:rsid w:val="00AA5E0B"/>
    <w:rsid w:val="00AA6808"/>
    <w:rsid w:val="00AB1513"/>
    <w:rsid w:val="00AB1C00"/>
    <w:rsid w:val="00AB1F8C"/>
    <w:rsid w:val="00AB2362"/>
    <w:rsid w:val="00AB2396"/>
    <w:rsid w:val="00AB23EB"/>
    <w:rsid w:val="00AB376C"/>
    <w:rsid w:val="00AB45EF"/>
    <w:rsid w:val="00AB4AC7"/>
    <w:rsid w:val="00AB6127"/>
    <w:rsid w:val="00AB6AB1"/>
    <w:rsid w:val="00AB742F"/>
    <w:rsid w:val="00AB7DF0"/>
    <w:rsid w:val="00AC0499"/>
    <w:rsid w:val="00AC1BA7"/>
    <w:rsid w:val="00AC2219"/>
    <w:rsid w:val="00AC3053"/>
    <w:rsid w:val="00AC5BCE"/>
    <w:rsid w:val="00AC5F76"/>
    <w:rsid w:val="00AC733E"/>
    <w:rsid w:val="00AC74F9"/>
    <w:rsid w:val="00AC7D31"/>
    <w:rsid w:val="00AD0E90"/>
    <w:rsid w:val="00AD0F45"/>
    <w:rsid w:val="00AD1297"/>
    <w:rsid w:val="00AD232E"/>
    <w:rsid w:val="00AD2EA4"/>
    <w:rsid w:val="00AD2EBE"/>
    <w:rsid w:val="00AD6BA6"/>
    <w:rsid w:val="00AD7E4F"/>
    <w:rsid w:val="00AE1DD3"/>
    <w:rsid w:val="00AE28FB"/>
    <w:rsid w:val="00AE62C1"/>
    <w:rsid w:val="00AE7D26"/>
    <w:rsid w:val="00AF0BBA"/>
    <w:rsid w:val="00AF0E29"/>
    <w:rsid w:val="00AF14D1"/>
    <w:rsid w:val="00AF1AC1"/>
    <w:rsid w:val="00AF4E1A"/>
    <w:rsid w:val="00AF5722"/>
    <w:rsid w:val="00AF75AF"/>
    <w:rsid w:val="00B00963"/>
    <w:rsid w:val="00B01BC8"/>
    <w:rsid w:val="00B04614"/>
    <w:rsid w:val="00B05D07"/>
    <w:rsid w:val="00B064EC"/>
    <w:rsid w:val="00B10ED8"/>
    <w:rsid w:val="00B119E1"/>
    <w:rsid w:val="00B131B4"/>
    <w:rsid w:val="00B1321A"/>
    <w:rsid w:val="00B147E5"/>
    <w:rsid w:val="00B148B7"/>
    <w:rsid w:val="00B14CC0"/>
    <w:rsid w:val="00B14F3F"/>
    <w:rsid w:val="00B1554C"/>
    <w:rsid w:val="00B15559"/>
    <w:rsid w:val="00B15916"/>
    <w:rsid w:val="00B16294"/>
    <w:rsid w:val="00B20B44"/>
    <w:rsid w:val="00B21E02"/>
    <w:rsid w:val="00B2419D"/>
    <w:rsid w:val="00B26EC1"/>
    <w:rsid w:val="00B277C6"/>
    <w:rsid w:val="00B27A0E"/>
    <w:rsid w:val="00B300CA"/>
    <w:rsid w:val="00B30979"/>
    <w:rsid w:val="00B32C67"/>
    <w:rsid w:val="00B32D49"/>
    <w:rsid w:val="00B33A1E"/>
    <w:rsid w:val="00B33BB6"/>
    <w:rsid w:val="00B343FF"/>
    <w:rsid w:val="00B3450A"/>
    <w:rsid w:val="00B34913"/>
    <w:rsid w:val="00B350D6"/>
    <w:rsid w:val="00B36AFF"/>
    <w:rsid w:val="00B372B3"/>
    <w:rsid w:val="00B409D9"/>
    <w:rsid w:val="00B41371"/>
    <w:rsid w:val="00B41F1A"/>
    <w:rsid w:val="00B425A5"/>
    <w:rsid w:val="00B430C3"/>
    <w:rsid w:val="00B4349D"/>
    <w:rsid w:val="00B43D90"/>
    <w:rsid w:val="00B45887"/>
    <w:rsid w:val="00B4699C"/>
    <w:rsid w:val="00B477B3"/>
    <w:rsid w:val="00B50146"/>
    <w:rsid w:val="00B516E5"/>
    <w:rsid w:val="00B52750"/>
    <w:rsid w:val="00B52D6A"/>
    <w:rsid w:val="00B544AD"/>
    <w:rsid w:val="00B54A06"/>
    <w:rsid w:val="00B55944"/>
    <w:rsid w:val="00B56188"/>
    <w:rsid w:val="00B5661C"/>
    <w:rsid w:val="00B5682D"/>
    <w:rsid w:val="00B57069"/>
    <w:rsid w:val="00B574F5"/>
    <w:rsid w:val="00B6134B"/>
    <w:rsid w:val="00B61411"/>
    <w:rsid w:val="00B615FB"/>
    <w:rsid w:val="00B61F7F"/>
    <w:rsid w:val="00B63646"/>
    <w:rsid w:val="00B6447D"/>
    <w:rsid w:val="00B64C62"/>
    <w:rsid w:val="00B65308"/>
    <w:rsid w:val="00B65F47"/>
    <w:rsid w:val="00B66225"/>
    <w:rsid w:val="00B67B28"/>
    <w:rsid w:val="00B7136C"/>
    <w:rsid w:val="00B71B54"/>
    <w:rsid w:val="00B71B57"/>
    <w:rsid w:val="00B71EF4"/>
    <w:rsid w:val="00B73FAC"/>
    <w:rsid w:val="00B751E0"/>
    <w:rsid w:val="00B7551E"/>
    <w:rsid w:val="00B762A0"/>
    <w:rsid w:val="00B76AAC"/>
    <w:rsid w:val="00B77C6E"/>
    <w:rsid w:val="00B801BE"/>
    <w:rsid w:val="00B814A6"/>
    <w:rsid w:val="00B81530"/>
    <w:rsid w:val="00B81D39"/>
    <w:rsid w:val="00B86567"/>
    <w:rsid w:val="00B918D4"/>
    <w:rsid w:val="00B92765"/>
    <w:rsid w:val="00B94155"/>
    <w:rsid w:val="00B949DC"/>
    <w:rsid w:val="00B94D41"/>
    <w:rsid w:val="00B9793F"/>
    <w:rsid w:val="00BA2624"/>
    <w:rsid w:val="00BA269E"/>
    <w:rsid w:val="00BA393E"/>
    <w:rsid w:val="00BA3D72"/>
    <w:rsid w:val="00BA50B7"/>
    <w:rsid w:val="00BA5848"/>
    <w:rsid w:val="00BA58D5"/>
    <w:rsid w:val="00BA6398"/>
    <w:rsid w:val="00BB09A3"/>
    <w:rsid w:val="00BB16B9"/>
    <w:rsid w:val="00BB2E68"/>
    <w:rsid w:val="00BB3514"/>
    <w:rsid w:val="00BB48F3"/>
    <w:rsid w:val="00BB4CD6"/>
    <w:rsid w:val="00BB6D46"/>
    <w:rsid w:val="00BC0FB0"/>
    <w:rsid w:val="00BC2B42"/>
    <w:rsid w:val="00BC2F03"/>
    <w:rsid w:val="00BC3519"/>
    <w:rsid w:val="00BC386D"/>
    <w:rsid w:val="00BC5149"/>
    <w:rsid w:val="00BC60F9"/>
    <w:rsid w:val="00BD3067"/>
    <w:rsid w:val="00BD3208"/>
    <w:rsid w:val="00BD3BBB"/>
    <w:rsid w:val="00BD4145"/>
    <w:rsid w:val="00BD41AE"/>
    <w:rsid w:val="00BD63E4"/>
    <w:rsid w:val="00BD7783"/>
    <w:rsid w:val="00BE0BC2"/>
    <w:rsid w:val="00BE1663"/>
    <w:rsid w:val="00BE1A81"/>
    <w:rsid w:val="00BE262F"/>
    <w:rsid w:val="00BE3A74"/>
    <w:rsid w:val="00BE3E32"/>
    <w:rsid w:val="00BF0F3D"/>
    <w:rsid w:val="00BF1CF5"/>
    <w:rsid w:val="00BF2180"/>
    <w:rsid w:val="00BF2AB5"/>
    <w:rsid w:val="00BF33FA"/>
    <w:rsid w:val="00BF3E50"/>
    <w:rsid w:val="00BF4D32"/>
    <w:rsid w:val="00BF533C"/>
    <w:rsid w:val="00BF54AC"/>
    <w:rsid w:val="00BF58DC"/>
    <w:rsid w:val="00BF6DA8"/>
    <w:rsid w:val="00BF7B8B"/>
    <w:rsid w:val="00C00568"/>
    <w:rsid w:val="00C00884"/>
    <w:rsid w:val="00C00D8A"/>
    <w:rsid w:val="00C01098"/>
    <w:rsid w:val="00C02613"/>
    <w:rsid w:val="00C02C10"/>
    <w:rsid w:val="00C02D92"/>
    <w:rsid w:val="00C0358A"/>
    <w:rsid w:val="00C03AAE"/>
    <w:rsid w:val="00C0433F"/>
    <w:rsid w:val="00C06435"/>
    <w:rsid w:val="00C06AAB"/>
    <w:rsid w:val="00C06DEE"/>
    <w:rsid w:val="00C073C0"/>
    <w:rsid w:val="00C07CC1"/>
    <w:rsid w:val="00C1005B"/>
    <w:rsid w:val="00C10539"/>
    <w:rsid w:val="00C1131D"/>
    <w:rsid w:val="00C12D87"/>
    <w:rsid w:val="00C14346"/>
    <w:rsid w:val="00C14BDE"/>
    <w:rsid w:val="00C14E76"/>
    <w:rsid w:val="00C159F6"/>
    <w:rsid w:val="00C1653B"/>
    <w:rsid w:val="00C17D57"/>
    <w:rsid w:val="00C21BFD"/>
    <w:rsid w:val="00C225D9"/>
    <w:rsid w:val="00C229B5"/>
    <w:rsid w:val="00C22FCB"/>
    <w:rsid w:val="00C245DF"/>
    <w:rsid w:val="00C260F0"/>
    <w:rsid w:val="00C2713E"/>
    <w:rsid w:val="00C27A68"/>
    <w:rsid w:val="00C27E46"/>
    <w:rsid w:val="00C302DC"/>
    <w:rsid w:val="00C31703"/>
    <w:rsid w:val="00C319A5"/>
    <w:rsid w:val="00C32033"/>
    <w:rsid w:val="00C32EC8"/>
    <w:rsid w:val="00C33081"/>
    <w:rsid w:val="00C33AF1"/>
    <w:rsid w:val="00C344C4"/>
    <w:rsid w:val="00C36146"/>
    <w:rsid w:val="00C368CC"/>
    <w:rsid w:val="00C368E7"/>
    <w:rsid w:val="00C375D4"/>
    <w:rsid w:val="00C37680"/>
    <w:rsid w:val="00C41310"/>
    <w:rsid w:val="00C419F6"/>
    <w:rsid w:val="00C43762"/>
    <w:rsid w:val="00C46938"/>
    <w:rsid w:val="00C46F3E"/>
    <w:rsid w:val="00C5015A"/>
    <w:rsid w:val="00C508F9"/>
    <w:rsid w:val="00C51A81"/>
    <w:rsid w:val="00C54573"/>
    <w:rsid w:val="00C549F7"/>
    <w:rsid w:val="00C54B68"/>
    <w:rsid w:val="00C552A7"/>
    <w:rsid w:val="00C554C6"/>
    <w:rsid w:val="00C5600B"/>
    <w:rsid w:val="00C56157"/>
    <w:rsid w:val="00C56E0E"/>
    <w:rsid w:val="00C60800"/>
    <w:rsid w:val="00C62659"/>
    <w:rsid w:val="00C627BE"/>
    <w:rsid w:val="00C62FA5"/>
    <w:rsid w:val="00C65759"/>
    <w:rsid w:val="00C66560"/>
    <w:rsid w:val="00C66D8B"/>
    <w:rsid w:val="00C67B91"/>
    <w:rsid w:val="00C73CBE"/>
    <w:rsid w:val="00C73D6E"/>
    <w:rsid w:val="00C744C5"/>
    <w:rsid w:val="00C7533C"/>
    <w:rsid w:val="00C7569D"/>
    <w:rsid w:val="00C75793"/>
    <w:rsid w:val="00C77989"/>
    <w:rsid w:val="00C811F2"/>
    <w:rsid w:val="00C81719"/>
    <w:rsid w:val="00C8282E"/>
    <w:rsid w:val="00C82A32"/>
    <w:rsid w:val="00C82A46"/>
    <w:rsid w:val="00C84103"/>
    <w:rsid w:val="00C8475B"/>
    <w:rsid w:val="00C853BD"/>
    <w:rsid w:val="00C85714"/>
    <w:rsid w:val="00C86E7D"/>
    <w:rsid w:val="00C91D23"/>
    <w:rsid w:val="00C93959"/>
    <w:rsid w:val="00C94263"/>
    <w:rsid w:val="00C9644C"/>
    <w:rsid w:val="00C96B07"/>
    <w:rsid w:val="00C96EB4"/>
    <w:rsid w:val="00C970C1"/>
    <w:rsid w:val="00CA09E8"/>
    <w:rsid w:val="00CA0F20"/>
    <w:rsid w:val="00CA162E"/>
    <w:rsid w:val="00CA1BD9"/>
    <w:rsid w:val="00CA1DFC"/>
    <w:rsid w:val="00CA1FCB"/>
    <w:rsid w:val="00CA3A4A"/>
    <w:rsid w:val="00CA60EC"/>
    <w:rsid w:val="00CA7F97"/>
    <w:rsid w:val="00CB0729"/>
    <w:rsid w:val="00CB0F1C"/>
    <w:rsid w:val="00CB1351"/>
    <w:rsid w:val="00CB1950"/>
    <w:rsid w:val="00CB1A7F"/>
    <w:rsid w:val="00CB41EE"/>
    <w:rsid w:val="00CB4421"/>
    <w:rsid w:val="00CB5149"/>
    <w:rsid w:val="00CB5752"/>
    <w:rsid w:val="00CB5AE8"/>
    <w:rsid w:val="00CB6F23"/>
    <w:rsid w:val="00CB7101"/>
    <w:rsid w:val="00CB728D"/>
    <w:rsid w:val="00CB72D1"/>
    <w:rsid w:val="00CC0626"/>
    <w:rsid w:val="00CC0EB5"/>
    <w:rsid w:val="00CC24E9"/>
    <w:rsid w:val="00CC2D72"/>
    <w:rsid w:val="00CC3A9B"/>
    <w:rsid w:val="00CC413C"/>
    <w:rsid w:val="00CC530D"/>
    <w:rsid w:val="00CC587B"/>
    <w:rsid w:val="00CC5CD5"/>
    <w:rsid w:val="00CC72C1"/>
    <w:rsid w:val="00CD0504"/>
    <w:rsid w:val="00CD2EE3"/>
    <w:rsid w:val="00CD41BE"/>
    <w:rsid w:val="00CD5CD5"/>
    <w:rsid w:val="00CD6737"/>
    <w:rsid w:val="00CD694D"/>
    <w:rsid w:val="00CD7C92"/>
    <w:rsid w:val="00CE0497"/>
    <w:rsid w:val="00CE204D"/>
    <w:rsid w:val="00CE281D"/>
    <w:rsid w:val="00CE523B"/>
    <w:rsid w:val="00CE5A7B"/>
    <w:rsid w:val="00CE6940"/>
    <w:rsid w:val="00CE73AF"/>
    <w:rsid w:val="00CE7B94"/>
    <w:rsid w:val="00CF0421"/>
    <w:rsid w:val="00CF14A4"/>
    <w:rsid w:val="00CF1BEE"/>
    <w:rsid w:val="00CF28CD"/>
    <w:rsid w:val="00CF7977"/>
    <w:rsid w:val="00D0039B"/>
    <w:rsid w:val="00D00CD1"/>
    <w:rsid w:val="00D01338"/>
    <w:rsid w:val="00D01804"/>
    <w:rsid w:val="00D04E22"/>
    <w:rsid w:val="00D063DF"/>
    <w:rsid w:val="00D071D2"/>
    <w:rsid w:val="00D07D8C"/>
    <w:rsid w:val="00D1417A"/>
    <w:rsid w:val="00D15270"/>
    <w:rsid w:val="00D15D12"/>
    <w:rsid w:val="00D1689B"/>
    <w:rsid w:val="00D20871"/>
    <w:rsid w:val="00D208D4"/>
    <w:rsid w:val="00D228AC"/>
    <w:rsid w:val="00D22F09"/>
    <w:rsid w:val="00D24211"/>
    <w:rsid w:val="00D2440E"/>
    <w:rsid w:val="00D2457D"/>
    <w:rsid w:val="00D245CD"/>
    <w:rsid w:val="00D2518C"/>
    <w:rsid w:val="00D25684"/>
    <w:rsid w:val="00D25D0C"/>
    <w:rsid w:val="00D2711D"/>
    <w:rsid w:val="00D303F1"/>
    <w:rsid w:val="00D333D7"/>
    <w:rsid w:val="00D33764"/>
    <w:rsid w:val="00D337D1"/>
    <w:rsid w:val="00D340F6"/>
    <w:rsid w:val="00D403EA"/>
    <w:rsid w:val="00D42BBC"/>
    <w:rsid w:val="00D43E39"/>
    <w:rsid w:val="00D441EF"/>
    <w:rsid w:val="00D44A88"/>
    <w:rsid w:val="00D452FE"/>
    <w:rsid w:val="00D457D7"/>
    <w:rsid w:val="00D46E43"/>
    <w:rsid w:val="00D472ED"/>
    <w:rsid w:val="00D50606"/>
    <w:rsid w:val="00D50852"/>
    <w:rsid w:val="00D5361B"/>
    <w:rsid w:val="00D5480A"/>
    <w:rsid w:val="00D555F1"/>
    <w:rsid w:val="00D55BA6"/>
    <w:rsid w:val="00D5662E"/>
    <w:rsid w:val="00D56D28"/>
    <w:rsid w:val="00D57BB5"/>
    <w:rsid w:val="00D57CDC"/>
    <w:rsid w:val="00D60940"/>
    <w:rsid w:val="00D6147B"/>
    <w:rsid w:val="00D61A35"/>
    <w:rsid w:val="00D652AF"/>
    <w:rsid w:val="00D65891"/>
    <w:rsid w:val="00D70625"/>
    <w:rsid w:val="00D71D2D"/>
    <w:rsid w:val="00D727ED"/>
    <w:rsid w:val="00D729F0"/>
    <w:rsid w:val="00D756E2"/>
    <w:rsid w:val="00D75EF5"/>
    <w:rsid w:val="00D761F6"/>
    <w:rsid w:val="00D76E7E"/>
    <w:rsid w:val="00D77EFF"/>
    <w:rsid w:val="00D80E68"/>
    <w:rsid w:val="00D81486"/>
    <w:rsid w:val="00D82E3D"/>
    <w:rsid w:val="00D83139"/>
    <w:rsid w:val="00D83AEF"/>
    <w:rsid w:val="00D83B49"/>
    <w:rsid w:val="00D84731"/>
    <w:rsid w:val="00D85744"/>
    <w:rsid w:val="00D86994"/>
    <w:rsid w:val="00D87004"/>
    <w:rsid w:val="00D87ABD"/>
    <w:rsid w:val="00D901FC"/>
    <w:rsid w:val="00D90218"/>
    <w:rsid w:val="00D915CE"/>
    <w:rsid w:val="00D936E4"/>
    <w:rsid w:val="00D944DA"/>
    <w:rsid w:val="00D94537"/>
    <w:rsid w:val="00D9656D"/>
    <w:rsid w:val="00D9697B"/>
    <w:rsid w:val="00D97107"/>
    <w:rsid w:val="00D9728F"/>
    <w:rsid w:val="00D97F35"/>
    <w:rsid w:val="00DA0157"/>
    <w:rsid w:val="00DA050F"/>
    <w:rsid w:val="00DA1CF7"/>
    <w:rsid w:val="00DA1E1C"/>
    <w:rsid w:val="00DA26B2"/>
    <w:rsid w:val="00DA28A8"/>
    <w:rsid w:val="00DA2F59"/>
    <w:rsid w:val="00DA4313"/>
    <w:rsid w:val="00DA451D"/>
    <w:rsid w:val="00DA4EEA"/>
    <w:rsid w:val="00DA5C40"/>
    <w:rsid w:val="00DB11F0"/>
    <w:rsid w:val="00DB3ED5"/>
    <w:rsid w:val="00DB4636"/>
    <w:rsid w:val="00DB5504"/>
    <w:rsid w:val="00DB5F8D"/>
    <w:rsid w:val="00DB6756"/>
    <w:rsid w:val="00DC00EC"/>
    <w:rsid w:val="00DC042D"/>
    <w:rsid w:val="00DC0C72"/>
    <w:rsid w:val="00DC19DE"/>
    <w:rsid w:val="00DC1E22"/>
    <w:rsid w:val="00DC2970"/>
    <w:rsid w:val="00DC4960"/>
    <w:rsid w:val="00DC5234"/>
    <w:rsid w:val="00DC5397"/>
    <w:rsid w:val="00DC77D9"/>
    <w:rsid w:val="00DD047B"/>
    <w:rsid w:val="00DD1BB3"/>
    <w:rsid w:val="00DD2254"/>
    <w:rsid w:val="00DD3266"/>
    <w:rsid w:val="00DD4905"/>
    <w:rsid w:val="00DD49B9"/>
    <w:rsid w:val="00DD5376"/>
    <w:rsid w:val="00DD5543"/>
    <w:rsid w:val="00DD5C3C"/>
    <w:rsid w:val="00DD77EF"/>
    <w:rsid w:val="00DE1972"/>
    <w:rsid w:val="00DE1BDA"/>
    <w:rsid w:val="00DE2355"/>
    <w:rsid w:val="00DE5144"/>
    <w:rsid w:val="00DE6C4E"/>
    <w:rsid w:val="00DE7523"/>
    <w:rsid w:val="00DF08DE"/>
    <w:rsid w:val="00DF0E72"/>
    <w:rsid w:val="00DF105A"/>
    <w:rsid w:val="00DF18B1"/>
    <w:rsid w:val="00DF1928"/>
    <w:rsid w:val="00DF1B14"/>
    <w:rsid w:val="00DF33DF"/>
    <w:rsid w:val="00DF4786"/>
    <w:rsid w:val="00DF4B2F"/>
    <w:rsid w:val="00DF5A7D"/>
    <w:rsid w:val="00DF6719"/>
    <w:rsid w:val="00DF691B"/>
    <w:rsid w:val="00DF6CED"/>
    <w:rsid w:val="00DF6E5E"/>
    <w:rsid w:val="00E00416"/>
    <w:rsid w:val="00E00796"/>
    <w:rsid w:val="00E011F9"/>
    <w:rsid w:val="00E01954"/>
    <w:rsid w:val="00E023D8"/>
    <w:rsid w:val="00E04116"/>
    <w:rsid w:val="00E046E9"/>
    <w:rsid w:val="00E04C03"/>
    <w:rsid w:val="00E0546D"/>
    <w:rsid w:val="00E056D9"/>
    <w:rsid w:val="00E0625B"/>
    <w:rsid w:val="00E06624"/>
    <w:rsid w:val="00E06B81"/>
    <w:rsid w:val="00E06F48"/>
    <w:rsid w:val="00E07EC5"/>
    <w:rsid w:val="00E1007A"/>
    <w:rsid w:val="00E11252"/>
    <w:rsid w:val="00E11805"/>
    <w:rsid w:val="00E1184C"/>
    <w:rsid w:val="00E12690"/>
    <w:rsid w:val="00E12BBB"/>
    <w:rsid w:val="00E14E80"/>
    <w:rsid w:val="00E15D03"/>
    <w:rsid w:val="00E17539"/>
    <w:rsid w:val="00E17B56"/>
    <w:rsid w:val="00E20382"/>
    <w:rsid w:val="00E23B7E"/>
    <w:rsid w:val="00E2418B"/>
    <w:rsid w:val="00E24F99"/>
    <w:rsid w:val="00E256AE"/>
    <w:rsid w:val="00E257BC"/>
    <w:rsid w:val="00E25AD2"/>
    <w:rsid w:val="00E269EC"/>
    <w:rsid w:val="00E26A9D"/>
    <w:rsid w:val="00E26AB3"/>
    <w:rsid w:val="00E274C7"/>
    <w:rsid w:val="00E305EE"/>
    <w:rsid w:val="00E30D2E"/>
    <w:rsid w:val="00E31FDE"/>
    <w:rsid w:val="00E32835"/>
    <w:rsid w:val="00E32B02"/>
    <w:rsid w:val="00E34C47"/>
    <w:rsid w:val="00E36834"/>
    <w:rsid w:val="00E368CE"/>
    <w:rsid w:val="00E36CE3"/>
    <w:rsid w:val="00E36FAC"/>
    <w:rsid w:val="00E40CF0"/>
    <w:rsid w:val="00E40ED6"/>
    <w:rsid w:val="00E40FE7"/>
    <w:rsid w:val="00E436AC"/>
    <w:rsid w:val="00E437F7"/>
    <w:rsid w:val="00E441B3"/>
    <w:rsid w:val="00E443AF"/>
    <w:rsid w:val="00E44F83"/>
    <w:rsid w:val="00E4605A"/>
    <w:rsid w:val="00E467E2"/>
    <w:rsid w:val="00E473B0"/>
    <w:rsid w:val="00E479E1"/>
    <w:rsid w:val="00E506E3"/>
    <w:rsid w:val="00E50729"/>
    <w:rsid w:val="00E50D0F"/>
    <w:rsid w:val="00E5128B"/>
    <w:rsid w:val="00E52D43"/>
    <w:rsid w:val="00E54B62"/>
    <w:rsid w:val="00E553BC"/>
    <w:rsid w:val="00E55E4A"/>
    <w:rsid w:val="00E55ED6"/>
    <w:rsid w:val="00E57928"/>
    <w:rsid w:val="00E6062F"/>
    <w:rsid w:val="00E613E6"/>
    <w:rsid w:val="00E61BD6"/>
    <w:rsid w:val="00E62CC4"/>
    <w:rsid w:val="00E64586"/>
    <w:rsid w:val="00E645EB"/>
    <w:rsid w:val="00E6479D"/>
    <w:rsid w:val="00E65F8D"/>
    <w:rsid w:val="00E66B19"/>
    <w:rsid w:val="00E672E1"/>
    <w:rsid w:val="00E70BEE"/>
    <w:rsid w:val="00E72C46"/>
    <w:rsid w:val="00E74CA9"/>
    <w:rsid w:val="00E74E00"/>
    <w:rsid w:val="00E74E2D"/>
    <w:rsid w:val="00E77A0E"/>
    <w:rsid w:val="00E81459"/>
    <w:rsid w:val="00E82741"/>
    <w:rsid w:val="00E84E05"/>
    <w:rsid w:val="00E851D5"/>
    <w:rsid w:val="00E85DA4"/>
    <w:rsid w:val="00E8733F"/>
    <w:rsid w:val="00E9020C"/>
    <w:rsid w:val="00E9039F"/>
    <w:rsid w:val="00E90A7F"/>
    <w:rsid w:val="00E92308"/>
    <w:rsid w:val="00E92F74"/>
    <w:rsid w:val="00E93B1B"/>
    <w:rsid w:val="00E94E61"/>
    <w:rsid w:val="00E962DC"/>
    <w:rsid w:val="00E96DB9"/>
    <w:rsid w:val="00E97E73"/>
    <w:rsid w:val="00EA2855"/>
    <w:rsid w:val="00EA5493"/>
    <w:rsid w:val="00EA6D28"/>
    <w:rsid w:val="00EA71EB"/>
    <w:rsid w:val="00EA7748"/>
    <w:rsid w:val="00EB17D0"/>
    <w:rsid w:val="00EB4260"/>
    <w:rsid w:val="00EB64E1"/>
    <w:rsid w:val="00EC0251"/>
    <w:rsid w:val="00EC14B3"/>
    <w:rsid w:val="00EC1A63"/>
    <w:rsid w:val="00EC409E"/>
    <w:rsid w:val="00EC6731"/>
    <w:rsid w:val="00EC7750"/>
    <w:rsid w:val="00EC7A2B"/>
    <w:rsid w:val="00ED172F"/>
    <w:rsid w:val="00ED1967"/>
    <w:rsid w:val="00ED2399"/>
    <w:rsid w:val="00ED2C76"/>
    <w:rsid w:val="00ED38F2"/>
    <w:rsid w:val="00ED39D3"/>
    <w:rsid w:val="00ED43D5"/>
    <w:rsid w:val="00ED6726"/>
    <w:rsid w:val="00ED6730"/>
    <w:rsid w:val="00ED6871"/>
    <w:rsid w:val="00EE0C1E"/>
    <w:rsid w:val="00EE1915"/>
    <w:rsid w:val="00EE25C8"/>
    <w:rsid w:val="00EE2B5C"/>
    <w:rsid w:val="00EE3346"/>
    <w:rsid w:val="00EE34BA"/>
    <w:rsid w:val="00EE350E"/>
    <w:rsid w:val="00EE4402"/>
    <w:rsid w:val="00EE6242"/>
    <w:rsid w:val="00EE7049"/>
    <w:rsid w:val="00EF1620"/>
    <w:rsid w:val="00EF163D"/>
    <w:rsid w:val="00EF28CE"/>
    <w:rsid w:val="00EF370D"/>
    <w:rsid w:val="00EF4994"/>
    <w:rsid w:val="00EF4EFD"/>
    <w:rsid w:val="00EF5F35"/>
    <w:rsid w:val="00EF65FE"/>
    <w:rsid w:val="00EF79FA"/>
    <w:rsid w:val="00F008FD"/>
    <w:rsid w:val="00F026D7"/>
    <w:rsid w:val="00F02B96"/>
    <w:rsid w:val="00F036CC"/>
    <w:rsid w:val="00F03823"/>
    <w:rsid w:val="00F068EE"/>
    <w:rsid w:val="00F06987"/>
    <w:rsid w:val="00F1006B"/>
    <w:rsid w:val="00F10B53"/>
    <w:rsid w:val="00F11444"/>
    <w:rsid w:val="00F13482"/>
    <w:rsid w:val="00F14129"/>
    <w:rsid w:val="00F15DAB"/>
    <w:rsid w:val="00F16DD3"/>
    <w:rsid w:val="00F16F28"/>
    <w:rsid w:val="00F200E1"/>
    <w:rsid w:val="00F2061C"/>
    <w:rsid w:val="00F20A10"/>
    <w:rsid w:val="00F22EB2"/>
    <w:rsid w:val="00F23F25"/>
    <w:rsid w:val="00F2506E"/>
    <w:rsid w:val="00F26DBB"/>
    <w:rsid w:val="00F26E87"/>
    <w:rsid w:val="00F27C5A"/>
    <w:rsid w:val="00F302D7"/>
    <w:rsid w:val="00F323F4"/>
    <w:rsid w:val="00F328ED"/>
    <w:rsid w:val="00F330AE"/>
    <w:rsid w:val="00F34192"/>
    <w:rsid w:val="00F348A4"/>
    <w:rsid w:val="00F34D75"/>
    <w:rsid w:val="00F41CAC"/>
    <w:rsid w:val="00F428C4"/>
    <w:rsid w:val="00F42EDA"/>
    <w:rsid w:val="00F441EB"/>
    <w:rsid w:val="00F44A7A"/>
    <w:rsid w:val="00F44C67"/>
    <w:rsid w:val="00F4529C"/>
    <w:rsid w:val="00F477EC"/>
    <w:rsid w:val="00F47913"/>
    <w:rsid w:val="00F52BDB"/>
    <w:rsid w:val="00F52CFF"/>
    <w:rsid w:val="00F52D70"/>
    <w:rsid w:val="00F539D3"/>
    <w:rsid w:val="00F615C8"/>
    <w:rsid w:val="00F62057"/>
    <w:rsid w:val="00F62101"/>
    <w:rsid w:val="00F643C2"/>
    <w:rsid w:val="00F65A75"/>
    <w:rsid w:val="00F66475"/>
    <w:rsid w:val="00F6675D"/>
    <w:rsid w:val="00F67D60"/>
    <w:rsid w:val="00F709AB"/>
    <w:rsid w:val="00F70CDB"/>
    <w:rsid w:val="00F71666"/>
    <w:rsid w:val="00F71711"/>
    <w:rsid w:val="00F727A6"/>
    <w:rsid w:val="00F7310B"/>
    <w:rsid w:val="00F73BA6"/>
    <w:rsid w:val="00F74038"/>
    <w:rsid w:val="00F7479C"/>
    <w:rsid w:val="00F74F04"/>
    <w:rsid w:val="00F751B3"/>
    <w:rsid w:val="00F75DB4"/>
    <w:rsid w:val="00F7627B"/>
    <w:rsid w:val="00F77690"/>
    <w:rsid w:val="00F77FAE"/>
    <w:rsid w:val="00F807D4"/>
    <w:rsid w:val="00F80903"/>
    <w:rsid w:val="00F81174"/>
    <w:rsid w:val="00F8195C"/>
    <w:rsid w:val="00F828D1"/>
    <w:rsid w:val="00F82D0B"/>
    <w:rsid w:val="00F841E5"/>
    <w:rsid w:val="00F84DDC"/>
    <w:rsid w:val="00F84EC0"/>
    <w:rsid w:val="00F85EC7"/>
    <w:rsid w:val="00F87DE7"/>
    <w:rsid w:val="00F91028"/>
    <w:rsid w:val="00F91BFF"/>
    <w:rsid w:val="00F91D57"/>
    <w:rsid w:val="00F91F37"/>
    <w:rsid w:val="00F928DB"/>
    <w:rsid w:val="00F92BB4"/>
    <w:rsid w:val="00F960A5"/>
    <w:rsid w:val="00F965F6"/>
    <w:rsid w:val="00F96D6F"/>
    <w:rsid w:val="00F97704"/>
    <w:rsid w:val="00FA0C95"/>
    <w:rsid w:val="00FA2639"/>
    <w:rsid w:val="00FA31EC"/>
    <w:rsid w:val="00FA3B09"/>
    <w:rsid w:val="00FA48C0"/>
    <w:rsid w:val="00FA4F99"/>
    <w:rsid w:val="00FA5486"/>
    <w:rsid w:val="00FA6D8A"/>
    <w:rsid w:val="00FA6FAE"/>
    <w:rsid w:val="00FB0CEC"/>
    <w:rsid w:val="00FB10A9"/>
    <w:rsid w:val="00FB231C"/>
    <w:rsid w:val="00FB328F"/>
    <w:rsid w:val="00FB431F"/>
    <w:rsid w:val="00FB4ACD"/>
    <w:rsid w:val="00FB5226"/>
    <w:rsid w:val="00FB5E99"/>
    <w:rsid w:val="00FB6924"/>
    <w:rsid w:val="00FC0792"/>
    <w:rsid w:val="00FC0833"/>
    <w:rsid w:val="00FC31FD"/>
    <w:rsid w:val="00FC4303"/>
    <w:rsid w:val="00FC4D43"/>
    <w:rsid w:val="00FC607B"/>
    <w:rsid w:val="00FC71F3"/>
    <w:rsid w:val="00FC784B"/>
    <w:rsid w:val="00FC786C"/>
    <w:rsid w:val="00FD134B"/>
    <w:rsid w:val="00FD1667"/>
    <w:rsid w:val="00FD264A"/>
    <w:rsid w:val="00FD3129"/>
    <w:rsid w:val="00FD316A"/>
    <w:rsid w:val="00FD6AD0"/>
    <w:rsid w:val="00FD7097"/>
    <w:rsid w:val="00FD7309"/>
    <w:rsid w:val="00FD7CC4"/>
    <w:rsid w:val="00FD7FA1"/>
    <w:rsid w:val="00FE355C"/>
    <w:rsid w:val="00FE49BA"/>
    <w:rsid w:val="00FE4DBE"/>
    <w:rsid w:val="00FE50D7"/>
    <w:rsid w:val="00FE522F"/>
    <w:rsid w:val="00FE6D31"/>
    <w:rsid w:val="00FE7AA8"/>
    <w:rsid w:val="00FE7E2B"/>
    <w:rsid w:val="00FF0263"/>
    <w:rsid w:val="00FF0F79"/>
    <w:rsid w:val="00FF1B27"/>
    <w:rsid w:val="00FF230A"/>
    <w:rsid w:val="00FF27DF"/>
    <w:rsid w:val="00FF32DD"/>
    <w:rsid w:val="00FF3739"/>
    <w:rsid w:val="00FF37FA"/>
    <w:rsid w:val="00FF4E29"/>
    <w:rsid w:val="00FF4FFB"/>
    <w:rsid w:val="00FF55F0"/>
    <w:rsid w:val="00FF5703"/>
    <w:rsid w:val="00FF66B9"/>
    <w:rsid w:val="00FF7C8B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490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9F"/>
    <w:pPr>
      <w:spacing w:before="60" w:after="60" w:line="276" w:lineRule="auto"/>
    </w:pPr>
    <w:rPr>
      <w:rFonts w:ascii="Arial Body" w:hAnsi="Arial Body"/>
      <w:color w:val="595959"/>
      <w:sz w:val="20"/>
    </w:rPr>
  </w:style>
  <w:style w:type="paragraph" w:styleId="Heading1">
    <w:name w:val="heading 1"/>
    <w:basedOn w:val="ListNumber1"/>
    <w:next w:val="Normal"/>
    <w:link w:val="Heading1Char"/>
    <w:uiPriority w:val="9"/>
    <w:qFormat/>
    <w:rsid w:val="003F42FE"/>
    <w:pPr>
      <w:numPr>
        <w:numId w:val="9"/>
      </w:numPr>
      <w:spacing w:after="120"/>
      <w:ind w:left="720" w:hanging="720"/>
      <w:outlineLvl w:val="0"/>
    </w:pPr>
    <w:rPr>
      <w:color w:val="47254B" w:themeColor="accent1"/>
      <w:sz w:val="44"/>
    </w:rPr>
  </w:style>
  <w:style w:type="paragraph" w:styleId="Heading2">
    <w:name w:val="heading 2"/>
    <w:basedOn w:val="ListNumber20"/>
    <w:next w:val="Normal"/>
    <w:link w:val="Heading2Char"/>
    <w:uiPriority w:val="9"/>
    <w:unhideWhenUsed/>
    <w:qFormat/>
    <w:rsid w:val="00E12BBB"/>
    <w:pPr>
      <w:numPr>
        <w:numId w:val="9"/>
      </w:numPr>
      <w:spacing w:after="240"/>
      <w:ind w:left="720" w:hanging="720"/>
      <w:outlineLvl w:val="1"/>
    </w:pPr>
    <w:rPr>
      <w:rFonts w:asciiTheme="majorHAnsi" w:hAnsiTheme="majorHAnsi"/>
      <w:color w:val="47254B" w:themeColor="accent1"/>
      <w:sz w:val="28"/>
    </w:rPr>
  </w:style>
  <w:style w:type="paragraph" w:styleId="Heading3">
    <w:name w:val="heading 3"/>
    <w:basedOn w:val="ListNumber3"/>
    <w:next w:val="Normal"/>
    <w:link w:val="Heading3Char"/>
    <w:uiPriority w:val="9"/>
    <w:unhideWhenUsed/>
    <w:qFormat/>
    <w:rsid w:val="002E0423"/>
    <w:pPr>
      <w:numPr>
        <w:numId w:val="9"/>
      </w:numPr>
      <w:spacing w:before="120" w:after="120"/>
      <w:outlineLvl w:val="2"/>
    </w:pPr>
    <w:rPr>
      <w:rFonts w:asciiTheme="majorHAnsi" w:hAnsiTheme="majorHAnsi"/>
      <w:b/>
      <w:color w:val="47254B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9B9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/>
      <w:iCs/>
      <w:color w:val="47254B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3D5B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b/>
      <w:color w:val="47254B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3D5B"/>
    <w:pPr>
      <w:keepNext/>
      <w:keepLines/>
      <w:spacing w:before="120" w:after="120"/>
      <w:outlineLvl w:val="5"/>
    </w:pPr>
    <w:rPr>
      <w:rFonts w:asciiTheme="majorHAnsi" w:eastAsiaTheme="majorEastAsia" w:hAnsiTheme="majorHAnsi" w:cstheme="majorBidi"/>
      <w:b/>
      <w:i/>
      <w:color w:val="47254B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3D5B"/>
    <w:pPr>
      <w:keepNext/>
      <w:keepLines/>
      <w:spacing w:before="120" w:after="120"/>
      <w:outlineLvl w:val="6"/>
    </w:pPr>
    <w:rPr>
      <w:rFonts w:asciiTheme="majorHAnsi" w:eastAsiaTheme="majorEastAsia" w:hAnsiTheme="majorHAnsi" w:cstheme="majorBidi"/>
      <w:b/>
      <w:iCs/>
      <w:color w:val="47254B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3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D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E"/>
    <w:rPr>
      <w:rFonts w:ascii="Arial Body" w:hAnsi="Arial Body"/>
      <w:color w:val="47254B" w:themeColor="accent1"/>
      <w:sz w:val="44"/>
    </w:rPr>
  </w:style>
  <w:style w:type="paragraph" w:styleId="Header">
    <w:name w:val="header"/>
    <w:basedOn w:val="Normal"/>
    <w:link w:val="HeaderChar"/>
    <w:uiPriority w:val="99"/>
    <w:unhideWhenUsed/>
    <w:rsid w:val="00087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0A"/>
  </w:style>
  <w:style w:type="paragraph" w:styleId="Footer">
    <w:name w:val="footer"/>
    <w:aliases w:val="Footnote"/>
    <w:basedOn w:val="FootnoteText"/>
    <w:link w:val="FooterChar"/>
    <w:autoRedefine/>
    <w:uiPriority w:val="99"/>
    <w:unhideWhenUsed/>
    <w:qFormat/>
    <w:rsid w:val="00D756E2"/>
    <w:rPr>
      <w:sz w:val="18"/>
    </w:rPr>
  </w:style>
  <w:style w:type="character" w:customStyle="1" w:styleId="FooterChar">
    <w:name w:val="Footer Char"/>
    <w:aliases w:val="Footnote Char"/>
    <w:basedOn w:val="DefaultParagraphFont"/>
    <w:link w:val="Footer"/>
    <w:uiPriority w:val="99"/>
    <w:rsid w:val="00D756E2"/>
    <w:rPr>
      <w:rFonts w:ascii="Arial Body" w:hAnsi="Arial Body"/>
      <w:color w:val="595959"/>
      <w:sz w:val="18"/>
      <w:szCs w:val="20"/>
    </w:rPr>
  </w:style>
  <w:style w:type="paragraph" w:customStyle="1" w:styleId="ReportSutitle">
    <w:name w:val="Report Sutitle"/>
    <w:basedOn w:val="Normal"/>
    <w:qFormat/>
    <w:locked/>
    <w:rsid w:val="00B4699C"/>
    <w:pPr>
      <w:framePr w:hSpace="181" w:wrap="around" w:vAnchor="page" w:hAnchor="margin" w:x="-175" w:y="12872"/>
      <w:autoSpaceDE w:val="0"/>
      <w:autoSpaceDN w:val="0"/>
      <w:adjustRightInd w:val="0"/>
      <w:spacing w:before="40" w:after="40" w:line="240" w:lineRule="auto"/>
    </w:pPr>
    <w:rPr>
      <w:rFonts w:cs="ArialMT"/>
      <w:sz w:val="32"/>
      <w:szCs w:val="18"/>
    </w:rPr>
  </w:style>
  <w:style w:type="paragraph" w:customStyle="1" w:styleId="ReportDate">
    <w:name w:val="Report Date"/>
    <w:basedOn w:val="Normal"/>
    <w:qFormat/>
    <w:locked/>
    <w:rsid w:val="007A51D1"/>
    <w:pPr>
      <w:framePr w:hSpace="181" w:wrap="around" w:vAnchor="page" w:hAnchor="margin" w:x="-175" w:y="12872"/>
      <w:autoSpaceDE w:val="0"/>
      <w:autoSpaceDN w:val="0"/>
      <w:adjustRightInd w:val="0"/>
      <w:spacing w:before="40" w:after="40" w:line="240" w:lineRule="auto"/>
      <w:jc w:val="right"/>
    </w:pPr>
    <w:rPr>
      <w:rFonts w:cs="ArialMT"/>
      <w:szCs w:val="18"/>
    </w:rPr>
  </w:style>
  <w:style w:type="table" w:styleId="TableGrid">
    <w:name w:val="Table Grid"/>
    <w:basedOn w:val="TableNormal"/>
    <w:uiPriority w:val="59"/>
    <w:rsid w:val="00C00D8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2BBB"/>
    <w:rPr>
      <w:rFonts w:asciiTheme="majorHAnsi" w:hAnsiTheme="majorHAnsi"/>
      <w:color w:val="47254B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32033"/>
    <w:pPr>
      <w:tabs>
        <w:tab w:val="left" w:pos="880"/>
        <w:tab w:val="right" w:leader="dot" w:pos="9347"/>
      </w:tabs>
      <w:spacing w:before="120" w:after="0"/>
      <w:ind w:left="720" w:hanging="360"/>
    </w:pPr>
  </w:style>
  <w:style w:type="paragraph" w:styleId="TOC1">
    <w:name w:val="toc 1"/>
    <w:basedOn w:val="Normal"/>
    <w:next w:val="Normal"/>
    <w:autoRedefine/>
    <w:uiPriority w:val="39"/>
    <w:unhideWhenUsed/>
    <w:rsid w:val="00FB5226"/>
    <w:pPr>
      <w:tabs>
        <w:tab w:val="left" w:pos="360"/>
        <w:tab w:val="right" w:leader="dot" w:pos="9347"/>
      </w:tabs>
      <w:spacing w:before="120" w:after="120"/>
      <w:ind w:left="360" w:hanging="360"/>
    </w:pPr>
    <w:rPr>
      <w:rFonts w:ascii="Arial" w:hAnsi="Arial"/>
      <w:b/>
      <w:color w:val="595959" w:themeColor="background2"/>
    </w:rPr>
  </w:style>
  <w:style w:type="character" w:styleId="Hyperlink">
    <w:name w:val="Hyperlink"/>
    <w:basedOn w:val="DefaultParagraphFont"/>
    <w:uiPriority w:val="99"/>
    <w:unhideWhenUsed/>
    <w:rsid w:val="00A43C9F"/>
    <w:rPr>
      <w:color w:val="315EA5" w:themeColor="hyperlink"/>
      <w:u w:val="single"/>
    </w:rPr>
  </w:style>
  <w:style w:type="paragraph" w:customStyle="1" w:styleId="Contents">
    <w:name w:val="Contents"/>
    <w:basedOn w:val="Normal"/>
    <w:qFormat/>
    <w:rsid w:val="001816A8"/>
    <w:pPr>
      <w:spacing w:after="240"/>
    </w:pPr>
    <w:rPr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2E0423"/>
    <w:rPr>
      <w:rFonts w:asciiTheme="majorHAnsi" w:hAnsiTheme="majorHAnsi"/>
      <w:b/>
      <w:color w:val="47254B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62C1"/>
    <w:rPr>
      <w:rFonts w:asciiTheme="majorHAnsi" w:eastAsiaTheme="majorEastAsia" w:hAnsiTheme="majorHAnsi" w:cstheme="majorBidi"/>
      <w:b/>
      <w:i/>
      <w:iCs/>
      <w:color w:val="47254B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3AEC"/>
    <w:rPr>
      <w:rFonts w:asciiTheme="majorHAnsi" w:eastAsiaTheme="majorEastAsia" w:hAnsiTheme="majorHAnsi" w:cstheme="majorBidi"/>
      <w:b/>
      <w:color w:val="47254B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C3593"/>
    <w:rPr>
      <w:rFonts w:asciiTheme="majorHAnsi" w:eastAsiaTheme="majorEastAsia" w:hAnsiTheme="majorHAnsi" w:cstheme="majorBidi"/>
      <w:b/>
      <w:i/>
      <w:color w:val="47254B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C3593"/>
    <w:rPr>
      <w:rFonts w:asciiTheme="majorHAnsi" w:eastAsiaTheme="majorEastAsia" w:hAnsiTheme="majorHAnsi" w:cstheme="majorBidi"/>
      <w:b/>
      <w:iCs/>
      <w:color w:val="47254B" w:themeColor="accent1"/>
      <w:sz w:val="18"/>
    </w:rPr>
  </w:style>
  <w:style w:type="paragraph" w:customStyle="1" w:styleId="BodyText">
    <w:name w:val="Body Text."/>
    <w:basedOn w:val="Normal"/>
    <w:next w:val="BodyText0"/>
    <w:qFormat/>
    <w:rsid w:val="00E84E05"/>
    <w:pPr>
      <w:spacing w:before="120" w:after="120"/>
    </w:pPr>
    <w:rPr>
      <w:color w:val="595959" w:themeColor="background2"/>
    </w:rPr>
  </w:style>
  <w:style w:type="paragraph" w:styleId="ListParagraph">
    <w:name w:val="List Paragraph"/>
    <w:basedOn w:val="Normal"/>
    <w:uiPriority w:val="34"/>
    <w:qFormat/>
    <w:rsid w:val="003548E3"/>
    <w:pPr>
      <w:ind w:left="720"/>
      <w:contextualSpacing/>
    </w:pPr>
  </w:style>
  <w:style w:type="paragraph" w:styleId="BodyText0">
    <w:name w:val="Body Text"/>
    <w:basedOn w:val="Normal"/>
    <w:link w:val="BodyTextChar"/>
    <w:uiPriority w:val="99"/>
    <w:semiHidden/>
    <w:unhideWhenUsed/>
    <w:rsid w:val="008F6546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8F6546"/>
  </w:style>
  <w:style w:type="paragraph" w:customStyle="1" w:styleId="Bullet1">
    <w:name w:val="Bullet 1"/>
    <w:basedOn w:val="ListParagraph"/>
    <w:qFormat/>
    <w:rsid w:val="00270D5A"/>
    <w:pPr>
      <w:numPr>
        <w:numId w:val="1"/>
      </w:numPr>
      <w:contextualSpacing w:val="0"/>
    </w:pPr>
  </w:style>
  <w:style w:type="paragraph" w:customStyle="1" w:styleId="Bullet2">
    <w:name w:val="Bullet 2"/>
    <w:basedOn w:val="Bullet1"/>
    <w:qFormat/>
    <w:rsid w:val="00270D5A"/>
    <w:pPr>
      <w:numPr>
        <w:numId w:val="2"/>
      </w:numPr>
    </w:pPr>
  </w:style>
  <w:style w:type="paragraph" w:customStyle="1" w:styleId="Bullet3">
    <w:name w:val="Bullet 3"/>
    <w:basedOn w:val="Bullet1"/>
    <w:qFormat/>
    <w:rsid w:val="00270D5A"/>
    <w:pPr>
      <w:ind w:left="1080"/>
    </w:pPr>
  </w:style>
  <w:style w:type="paragraph" w:customStyle="1" w:styleId="Bullet4">
    <w:name w:val="Bullet 4"/>
    <w:basedOn w:val="Bullet2"/>
    <w:qFormat/>
    <w:rsid w:val="00270D5A"/>
    <w:pPr>
      <w:ind w:left="1440"/>
    </w:pPr>
  </w:style>
  <w:style w:type="paragraph" w:customStyle="1" w:styleId="Bullet5">
    <w:name w:val="Bullet 5"/>
    <w:basedOn w:val="Bullet3"/>
    <w:qFormat/>
    <w:rsid w:val="00270D5A"/>
    <w:pPr>
      <w:ind w:left="1800"/>
    </w:pPr>
  </w:style>
  <w:style w:type="paragraph" w:customStyle="1" w:styleId="ListNumber1">
    <w:name w:val="List Number 1"/>
    <w:basedOn w:val="Normal"/>
    <w:qFormat/>
    <w:rsid w:val="00E851D5"/>
    <w:pPr>
      <w:numPr>
        <w:numId w:val="11"/>
      </w:numPr>
    </w:pPr>
  </w:style>
  <w:style w:type="paragraph" w:customStyle="1" w:styleId="ListNumber20">
    <w:name w:val="List Number 2."/>
    <w:basedOn w:val="Normal"/>
    <w:qFormat/>
    <w:rsid w:val="003C2F36"/>
    <w:pPr>
      <w:numPr>
        <w:ilvl w:val="1"/>
        <w:numId w:val="11"/>
      </w:numPr>
    </w:pPr>
    <w:rPr>
      <w:color w:val="595959" w:themeColor="background2"/>
    </w:rPr>
  </w:style>
  <w:style w:type="paragraph" w:customStyle="1" w:styleId="ListNumber3">
    <w:name w:val="List Number 3."/>
    <w:basedOn w:val="Normal"/>
    <w:qFormat/>
    <w:rsid w:val="00E851D5"/>
    <w:pPr>
      <w:numPr>
        <w:ilvl w:val="2"/>
        <w:numId w:val="11"/>
      </w:numPr>
      <w:ind w:left="1426" w:hanging="634"/>
    </w:pPr>
  </w:style>
  <w:style w:type="paragraph" w:styleId="ListNumber2">
    <w:name w:val="List Number 2"/>
    <w:basedOn w:val="Normal"/>
    <w:uiPriority w:val="99"/>
    <w:semiHidden/>
    <w:unhideWhenUsed/>
    <w:rsid w:val="009418A4"/>
    <w:pPr>
      <w:numPr>
        <w:numId w:val="3"/>
      </w:numPr>
      <w:contextualSpacing/>
    </w:pPr>
  </w:style>
  <w:style w:type="paragraph" w:customStyle="1" w:styleId="ListNumber4">
    <w:name w:val="List Number 4."/>
    <w:basedOn w:val="Normal"/>
    <w:qFormat/>
    <w:rsid w:val="00E851D5"/>
    <w:pPr>
      <w:numPr>
        <w:ilvl w:val="3"/>
        <w:numId w:val="11"/>
      </w:numPr>
      <w:ind w:left="2232" w:hanging="792"/>
    </w:pPr>
    <w:rPr>
      <w:color w:val="595959" w:themeColor="background2"/>
    </w:rPr>
  </w:style>
  <w:style w:type="paragraph" w:customStyle="1" w:styleId="IntroductionDarkPurple">
    <w:name w:val="Introduction_Dark Purple"/>
    <w:basedOn w:val="ListNumber1"/>
    <w:qFormat/>
    <w:rsid w:val="00144BF8"/>
    <w:pPr>
      <w:numPr>
        <w:numId w:val="10"/>
      </w:numPr>
    </w:pPr>
  </w:style>
  <w:style w:type="paragraph" w:customStyle="1" w:styleId="FigureTableChartCaption">
    <w:name w:val="Figure/Table/Chart Caption"/>
    <w:basedOn w:val="Normal"/>
    <w:qFormat/>
    <w:rsid w:val="00F71711"/>
    <w:pPr>
      <w:spacing w:before="120" w:after="160"/>
    </w:pPr>
    <w:rPr>
      <w:rFonts w:ascii="Arial" w:hAnsi="Arial"/>
      <w:b/>
    </w:rPr>
  </w:style>
  <w:style w:type="paragraph" w:customStyle="1" w:styleId="TableBullet1">
    <w:name w:val="Table Bullet_1"/>
    <w:basedOn w:val="Bullet1"/>
    <w:qFormat/>
    <w:rsid w:val="006C04EF"/>
    <w:pPr>
      <w:numPr>
        <w:numId w:val="5"/>
      </w:numPr>
      <w:spacing w:line="240" w:lineRule="auto"/>
      <w:ind w:left="274" w:hanging="274"/>
    </w:pPr>
    <w:rPr>
      <w:rFonts w:ascii="Arial" w:eastAsia="Times New Roman" w:hAnsi="Arial" w:cs="Times New Roman"/>
      <w:color w:val="595959" w:themeColor="background2"/>
      <w:szCs w:val="19"/>
      <w:lang w:eastAsia="de-DE"/>
    </w:rPr>
  </w:style>
  <w:style w:type="paragraph" w:customStyle="1" w:styleId="TableBullet2">
    <w:name w:val="Table Bullet_2"/>
    <w:basedOn w:val="TableBullet1"/>
    <w:qFormat/>
    <w:rsid w:val="006C04EF"/>
    <w:pPr>
      <w:numPr>
        <w:numId w:val="6"/>
      </w:numPr>
      <w:ind w:left="548" w:hanging="274"/>
    </w:pPr>
  </w:style>
  <w:style w:type="numbering" w:customStyle="1" w:styleId="Style1">
    <w:name w:val="Style1"/>
    <w:uiPriority w:val="99"/>
    <w:rsid w:val="00DE2355"/>
    <w:pPr>
      <w:numPr>
        <w:numId w:val="4"/>
      </w:numPr>
    </w:pPr>
  </w:style>
  <w:style w:type="paragraph" w:customStyle="1" w:styleId="TableHeading">
    <w:name w:val="Table Heading"/>
    <w:basedOn w:val="NormalWeb"/>
    <w:qFormat/>
    <w:locked/>
    <w:rsid w:val="00BE3A74"/>
    <w:pPr>
      <w:spacing w:line="240" w:lineRule="auto"/>
      <w:textAlignment w:val="baseline"/>
    </w:pPr>
    <w:rPr>
      <w:rFonts w:ascii="Arial" w:eastAsia="Geneva" w:hAnsi="Arial" w:cs="Geneva"/>
      <w:b/>
      <w:bCs/>
      <w:color w:val="FFFFFF" w:themeColor="background1"/>
      <w:kern w:val="24"/>
      <w:sz w:val="20"/>
      <w:szCs w:val="20"/>
      <w:lang w:val="en-IN"/>
    </w:rPr>
  </w:style>
  <w:style w:type="paragraph" w:customStyle="1" w:styleId="TableSubHeading">
    <w:name w:val="Table Sub Heading"/>
    <w:basedOn w:val="TableHeading"/>
    <w:qFormat/>
    <w:locked/>
    <w:rsid w:val="00BE3A74"/>
    <w:rPr>
      <w:b w:val="0"/>
    </w:rPr>
  </w:style>
  <w:style w:type="paragraph" w:customStyle="1" w:styleId="TableBody">
    <w:name w:val="Table Body"/>
    <w:basedOn w:val="Normal"/>
    <w:qFormat/>
    <w:locked/>
    <w:rsid w:val="006C04EF"/>
    <w:pPr>
      <w:autoSpaceDE w:val="0"/>
      <w:autoSpaceDN w:val="0"/>
      <w:adjustRightInd w:val="0"/>
      <w:spacing w:line="240" w:lineRule="auto"/>
    </w:pPr>
    <w:rPr>
      <w:rFonts w:cstheme="minorHAnsi"/>
      <w:color w:val="595959" w:themeColor="background2"/>
      <w:szCs w:val="18"/>
    </w:rPr>
  </w:style>
  <w:style w:type="paragraph" w:styleId="NormalWeb">
    <w:name w:val="Normal (Web)"/>
    <w:basedOn w:val="Normal"/>
    <w:uiPriority w:val="99"/>
    <w:semiHidden/>
    <w:unhideWhenUsed/>
    <w:rsid w:val="00DE2355"/>
    <w:rPr>
      <w:rFonts w:ascii="Times New Roman" w:hAnsi="Times New Roman" w:cs="Times New Roman"/>
      <w:sz w:val="24"/>
      <w:szCs w:val="24"/>
    </w:rPr>
  </w:style>
  <w:style w:type="paragraph" w:customStyle="1" w:styleId="Source">
    <w:name w:val="Source"/>
    <w:basedOn w:val="BodyText"/>
    <w:qFormat/>
    <w:rsid w:val="007D7583"/>
    <w:rPr>
      <w:i/>
      <w:sz w:val="16"/>
    </w:rPr>
  </w:style>
  <w:style w:type="paragraph" w:customStyle="1" w:styleId="ReportHeading">
    <w:name w:val="Report Heading"/>
    <w:basedOn w:val="Normal"/>
    <w:qFormat/>
    <w:rsid w:val="00E645EB"/>
    <w:pPr>
      <w:framePr w:hSpace="181" w:wrap="around" w:vAnchor="page" w:hAnchor="margin" w:y="12872"/>
    </w:pPr>
    <w:rPr>
      <w:rFonts w:cstheme="minorHAnsi"/>
      <w:color w:val="47254B" w:themeColor="accent1"/>
      <w:sz w:val="44"/>
      <w:szCs w:val="4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752826"/>
    <w:pPr>
      <w:spacing w:after="100"/>
      <w:ind w:left="400"/>
    </w:pPr>
  </w:style>
  <w:style w:type="paragraph" w:styleId="Quote">
    <w:name w:val="Quote"/>
    <w:basedOn w:val="Normal"/>
    <w:next w:val="Normal"/>
    <w:link w:val="QuoteChar"/>
    <w:uiPriority w:val="29"/>
    <w:qFormat/>
    <w:rsid w:val="001D6C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85"/>
    <w:rPr>
      <w:rFonts w:ascii="Arial Body" w:hAnsi="Arial Body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06"/>
    <w:pPr>
      <w:pBdr>
        <w:top w:val="single" w:sz="4" w:space="10" w:color="47254B" w:themeColor="accent1"/>
        <w:bottom w:val="single" w:sz="4" w:space="10" w:color="47254B" w:themeColor="accent1"/>
      </w:pBdr>
      <w:spacing w:before="360" w:after="360"/>
      <w:ind w:left="864" w:right="864"/>
      <w:jc w:val="center"/>
    </w:pPr>
    <w:rPr>
      <w:i/>
      <w:iCs/>
      <w:color w:val="47254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06"/>
    <w:rPr>
      <w:rFonts w:ascii="Arial Body" w:hAnsi="Arial Body"/>
      <w:i/>
      <w:iCs/>
      <w:color w:val="47254B" w:themeColor="accent1"/>
      <w:sz w:val="20"/>
    </w:rPr>
  </w:style>
  <w:style w:type="character" w:styleId="Strong">
    <w:name w:val="Strong"/>
    <w:basedOn w:val="DefaultParagraphFont"/>
    <w:uiPriority w:val="22"/>
    <w:qFormat/>
    <w:rsid w:val="00D5060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50606"/>
    <w:rPr>
      <w:i/>
      <w:iCs/>
      <w:color w:val="47254B" w:themeColor="accent1"/>
    </w:rPr>
  </w:style>
  <w:style w:type="character" w:styleId="Emphasis">
    <w:name w:val="Emphasis"/>
    <w:basedOn w:val="DefaultParagraphFont"/>
    <w:uiPriority w:val="20"/>
    <w:qFormat/>
    <w:rsid w:val="00D5060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D5060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5060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50606"/>
    <w:rPr>
      <w:b/>
      <w:bCs/>
      <w:smallCaps/>
      <w:color w:val="47254B" w:themeColor="accent1"/>
      <w:spacing w:val="5"/>
    </w:rPr>
  </w:style>
  <w:style w:type="paragraph" w:customStyle="1" w:styleId="Heading">
    <w:name w:val="Heading"/>
    <w:basedOn w:val="Heading1"/>
    <w:qFormat/>
    <w:rsid w:val="007B2AD0"/>
    <w:pPr>
      <w:numPr>
        <w:numId w:val="0"/>
      </w:numPr>
    </w:pPr>
    <w:rPr>
      <w:color w:val="595959" w:themeColor="background2"/>
    </w:rPr>
  </w:style>
  <w:style w:type="paragraph" w:customStyle="1" w:styleId="Alphabetbullet1">
    <w:name w:val="Alphabet bullet 1."/>
    <w:basedOn w:val="BodyText"/>
    <w:qFormat/>
    <w:rsid w:val="00A56C91"/>
    <w:pPr>
      <w:numPr>
        <w:numId w:val="7"/>
      </w:numPr>
    </w:pPr>
  </w:style>
  <w:style w:type="paragraph" w:customStyle="1" w:styleId="ARomanbullet">
    <w:name w:val="A. Roman bullet"/>
    <w:basedOn w:val="BodyText"/>
    <w:qFormat/>
    <w:rsid w:val="00ED6726"/>
    <w:pPr>
      <w:numPr>
        <w:numId w:val="8"/>
      </w:numPr>
      <w:ind w:left="619" w:hanging="144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6AA8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AA8"/>
    <w:rPr>
      <w:rFonts w:ascii="Arial Body" w:hAnsi="Arial Body"/>
      <w:color w:val="59595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6AA8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sid w:val="00F828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isclaimer">
    <w:name w:val="Disclaimer"/>
    <w:basedOn w:val="Heading1"/>
    <w:qFormat/>
    <w:rsid w:val="002D4B0F"/>
    <w:pPr>
      <w:numPr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A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9F"/>
    <w:rPr>
      <w:rFonts w:ascii="Tahoma" w:hAnsi="Tahoma" w:cs="Tahoma"/>
      <w:color w:val="595959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57B3"/>
    <w:pPr>
      <w:pBdr>
        <w:bottom w:val="single" w:sz="8" w:space="4" w:color="47254B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BF0F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7B3"/>
    <w:rPr>
      <w:rFonts w:asciiTheme="majorHAnsi" w:eastAsiaTheme="majorEastAsia" w:hAnsiTheme="majorHAnsi" w:cstheme="majorBidi"/>
      <w:color w:val="BF0F3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7B3"/>
    <w:pPr>
      <w:numPr>
        <w:ilvl w:val="1"/>
      </w:numPr>
    </w:pPr>
    <w:rPr>
      <w:rFonts w:asciiTheme="majorHAnsi" w:eastAsiaTheme="majorEastAsia" w:hAnsiTheme="majorHAnsi" w:cstheme="majorBidi"/>
      <w:i/>
      <w:iCs/>
      <w:color w:val="47254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57B3"/>
    <w:rPr>
      <w:rFonts w:asciiTheme="majorHAnsi" w:eastAsiaTheme="majorEastAsia" w:hAnsiTheme="majorHAnsi" w:cstheme="majorBidi"/>
      <w:i/>
      <w:iCs/>
      <w:color w:val="47254B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9F"/>
    <w:pPr>
      <w:spacing w:before="60" w:after="60" w:line="276" w:lineRule="auto"/>
    </w:pPr>
    <w:rPr>
      <w:rFonts w:ascii="Arial Body" w:hAnsi="Arial Body"/>
      <w:color w:val="595959"/>
      <w:sz w:val="20"/>
    </w:rPr>
  </w:style>
  <w:style w:type="paragraph" w:styleId="Heading1">
    <w:name w:val="heading 1"/>
    <w:basedOn w:val="ListNumber1"/>
    <w:next w:val="Normal"/>
    <w:link w:val="Heading1Char"/>
    <w:uiPriority w:val="9"/>
    <w:qFormat/>
    <w:rsid w:val="003F42FE"/>
    <w:pPr>
      <w:numPr>
        <w:numId w:val="9"/>
      </w:numPr>
      <w:spacing w:after="120"/>
      <w:ind w:left="720" w:hanging="720"/>
      <w:outlineLvl w:val="0"/>
    </w:pPr>
    <w:rPr>
      <w:color w:val="47254B" w:themeColor="accent1"/>
      <w:sz w:val="44"/>
    </w:rPr>
  </w:style>
  <w:style w:type="paragraph" w:styleId="Heading2">
    <w:name w:val="heading 2"/>
    <w:basedOn w:val="ListNumber20"/>
    <w:next w:val="Normal"/>
    <w:link w:val="Heading2Char"/>
    <w:uiPriority w:val="9"/>
    <w:unhideWhenUsed/>
    <w:qFormat/>
    <w:rsid w:val="00E12BBB"/>
    <w:pPr>
      <w:numPr>
        <w:numId w:val="9"/>
      </w:numPr>
      <w:spacing w:after="240"/>
      <w:ind w:left="720" w:hanging="720"/>
      <w:outlineLvl w:val="1"/>
    </w:pPr>
    <w:rPr>
      <w:rFonts w:asciiTheme="majorHAnsi" w:hAnsiTheme="majorHAnsi"/>
      <w:color w:val="47254B" w:themeColor="accent1"/>
      <w:sz w:val="28"/>
    </w:rPr>
  </w:style>
  <w:style w:type="paragraph" w:styleId="Heading3">
    <w:name w:val="heading 3"/>
    <w:basedOn w:val="ListNumber3"/>
    <w:next w:val="Normal"/>
    <w:link w:val="Heading3Char"/>
    <w:uiPriority w:val="9"/>
    <w:unhideWhenUsed/>
    <w:qFormat/>
    <w:rsid w:val="002E0423"/>
    <w:pPr>
      <w:numPr>
        <w:numId w:val="9"/>
      </w:numPr>
      <w:spacing w:before="120" w:after="120"/>
      <w:outlineLvl w:val="2"/>
    </w:pPr>
    <w:rPr>
      <w:rFonts w:asciiTheme="majorHAnsi" w:hAnsiTheme="majorHAnsi"/>
      <w:b/>
      <w:color w:val="47254B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9B9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/>
      <w:iCs/>
      <w:color w:val="47254B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3D5B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b/>
      <w:color w:val="47254B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3D5B"/>
    <w:pPr>
      <w:keepNext/>
      <w:keepLines/>
      <w:spacing w:before="120" w:after="120"/>
      <w:outlineLvl w:val="5"/>
    </w:pPr>
    <w:rPr>
      <w:rFonts w:asciiTheme="majorHAnsi" w:eastAsiaTheme="majorEastAsia" w:hAnsiTheme="majorHAnsi" w:cstheme="majorBidi"/>
      <w:b/>
      <w:i/>
      <w:color w:val="47254B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3D5B"/>
    <w:pPr>
      <w:keepNext/>
      <w:keepLines/>
      <w:spacing w:before="120" w:after="120"/>
      <w:outlineLvl w:val="6"/>
    </w:pPr>
    <w:rPr>
      <w:rFonts w:asciiTheme="majorHAnsi" w:eastAsiaTheme="majorEastAsia" w:hAnsiTheme="majorHAnsi" w:cstheme="majorBidi"/>
      <w:b/>
      <w:iCs/>
      <w:color w:val="47254B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3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D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E"/>
    <w:rPr>
      <w:rFonts w:ascii="Arial Body" w:hAnsi="Arial Body"/>
      <w:color w:val="47254B" w:themeColor="accent1"/>
      <w:sz w:val="44"/>
    </w:rPr>
  </w:style>
  <w:style w:type="paragraph" w:styleId="Header">
    <w:name w:val="header"/>
    <w:basedOn w:val="Normal"/>
    <w:link w:val="HeaderChar"/>
    <w:uiPriority w:val="99"/>
    <w:unhideWhenUsed/>
    <w:rsid w:val="00087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0A"/>
  </w:style>
  <w:style w:type="paragraph" w:styleId="Footer">
    <w:name w:val="footer"/>
    <w:aliases w:val="Footnote"/>
    <w:basedOn w:val="FootnoteText"/>
    <w:link w:val="FooterChar"/>
    <w:autoRedefine/>
    <w:uiPriority w:val="99"/>
    <w:unhideWhenUsed/>
    <w:qFormat/>
    <w:rsid w:val="00D756E2"/>
    <w:rPr>
      <w:sz w:val="18"/>
    </w:rPr>
  </w:style>
  <w:style w:type="character" w:customStyle="1" w:styleId="FooterChar">
    <w:name w:val="Footer Char"/>
    <w:aliases w:val="Footnote Char"/>
    <w:basedOn w:val="DefaultParagraphFont"/>
    <w:link w:val="Footer"/>
    <w:uiPriority w:val="99"/>
    <w:rsid w:val="00D756E2"/>
    <w:rPr>
      <w:rFonts w:ascii="Arial Body" w:hAnsi="Arial Body"/>
      <w:color w:val="595959"/>
      <w:sz w:val="18"/>
      <w:szCs w:val="20"/>
    </w:rPr>
  </w:style>
  <w:style w:type="paragraph" w:customStyle="1" w:styleId="ReportSutitle">
    <w:name w:val="Report Sutitle"/>
    <w:basedOn w:val="Normal"/>
    <w:qFormat/>
    <w:locked/>
    <w:rsid w:val="00B4699C"/>
    <w:pPr>
      <w:framePr w:hSpace="181" w:wrap="around" w:vAnchor="page" w:hAnchor="margin" w:x="-175" w:y="12872"/>
      <w:autoSpaceDE w:val="0"/>
      <w:autoSpaceDN w:val="0"/>
      <w:adjustRightInd w:val="0"/>
      <w:spacing w:before="40" w:after="40" w:line="240" w:lineRule="auto"/>
    </w:pPr>
    <w:rPr>
      <w:rFonts w:cs="ArialMT"/>
      <w:sz w:val="32"/>
      <w:szCs w:val="18"/>
    </w:rPr>
  </w:style>
  <w:style w:type="paragraph" w:customStyle="1" w:styleId="ReportDate">
    <w:name w:val="Report Date"/>
    <w:basedOn w:val="Normal"/>
    <w:qFormat/>
    <w:locked/>
    <w:rsid w:val="007A51D1"/>
    <w:pPr>
      <w:framePr w:hSpace="181" w:wrap="around" w:vAnchor="page" w:hAnchor="margin" w:x="-175" w:y="12872"/>
      <w:autoSpaceDE w:val="0"/>
      <w:autoSpaceDN w:val="0"/>
      <w:adjustRightInd w:val="0"/>
      <w:spacing w:before="40" w:after="40" w:line="240" w:lineRule="auto"/>
      <w:jc w:val="right"/>
    </w:pPr>
    <w:rPr>
      <w:rFonts w:cs="ArialMT"/>
      <w:szCs w:val="18"/>
    </w:rPr>
  </w:style>
  <w:style w:type="table" w:styleId="TableGrid">
    <w:name w:val="Table Grid"/>
    <w:basedOn w:val="TableNormal"/>
    <w:uiPriority w:val="59"/>
    <w:rsid w:val="00C00D8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2BBB"/>
    <w:rPr>
      <w:rFonts w:asciiTheme="majorHAnsi" w:hAnsiTheme="majorHAnsi"/>
      <w:color w:val="47254B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32033"/>
    <w:pPr>
      <w:tabs>
        <w:tab w:val="left" w:pos="880"/>
        <w:tab w:val="right" w:leader="dot" w:pos="9347"/>
      </w:tabs>
      <w:spacing w:before="120" w:after="0"/>
      <w:ind w:left="720" w:hanging="360"/>
    </w:pPr>
  </w:style>
  <w:style w:type="paragraph" w:styleId="TOC1">
    <w:name w:val="toc 1"/>
    <w:basedOn w:val="Normal"/>
    <w:next w:val="Normal"/>
    <w:autoRedefine/>
    <w:uiPriority w:val="39"/>
    <w:unhideWhenUsed/>
    <w:rsid w:val="00FB5226"/>
    <w:pPr>
      <w:tabs>
        <w:tab w:val="left" w:pos="360"/>
        <w:tab w:val="right" w:leader="dot" w:pos="9347"/>
      </w:tabs>
      <w:spacing w:before="120" w:after="120"/>
      <w:ind w:left="360" w:hanging="360"/>
    </w:pPr>
    <w:rPr>
      <w:rFonts w:ascii="Arial" w:hAnsi="Arial"/>
      <w:b/>
      <w:color w:val="595959" w:themeColor="background2"/>
    </w:rPr>
  </w:style>
  <w:style w:type="character" w:styleId="Hyperlink">
    <w:name w:val="Hyperlink"/>
    <w:basedOn w:val="DefaultParagraphFont"/>
    <w:uiPriority w:val="99"/>
    <w:unhideWhenUsed/>
    <w:rsid w:val="00A43C9F"/>
    <w:rPr>
      <w:color w:val="315EA5" w:themeColor="hyperlink"/>
      <w:u w:val="single"/>
    </w:rPr>
  </w:style>
  <w:style w:type="paragraph" w:customStyle="1" w:styleId="Contents">
    <w:name w:val="Contents"/>
    <w:basedOn w:val="Normal"/>
    <w:qFormat/>
    <w:rsid w:val="001816A8"/>
    <w:pPr>
      <w:spacing w:after="240"/>
    </w:pPr>
    <w:rPr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2E0423"/>
    <w:rPr>
      <w:rFonts w:asciiTheme="majorHAnsi" w:hAnsiTheme="majorHAnsi"/>
      <w:b/>
      <w:color w:val="47254B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62C1"/>
    <w:rPr>
      <w:rFonts w:asciiTheme="majorHAnsi" w:eastAsiaTheme="majorEastAsia" w:hAnsiTheme="majorHAnsi" w:cstheme="majorBidi"/>
      <w:b/>
      <w:i/>
      <w:iCs/>
      <w:color w:val="47254B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3AEC"/>
    <w:rPr>
      <w:rFonts w:asciiTheme="majorHAnsi" w:eastAsiaTheme="majorEastAsia" w:hAnsiTheme="majorHAnsi" w:cstheme="majorBidi"/>
      <w:b/>
      <w:color w:val="47254B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C3593"/>
    <w:rPr>
      <w:rFonts w:asciiTheme="majorHAnsi" w:eastAsiaTheme="majorEastAsia" w:hAnsiTheme="majorHAnsi" w:cstheme="majorBidi"/>
      <w:b/>
      <w:i/>
      <w:color w:val="47254B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C3593"/>
    <w:rPr>
      <w:rFonts w:asciiTheme="majorHAnsi" w:eastAsiaTheme="majorEastAsia" w:hAnsiTheme="majorHAnsi" w:cstheme="majorBidi"/>
      <w:b/>
      <w:iCs/>
      <w:color w:val="47254B" w:themeColor="accent1"/>
      <w:sz w:val="18"/>
    </w:rPr>
  </w:style>
  <w:style w:type="paragraph" w:customStyle="1" w:styleId="BodyText">
    <w:name w:val="Body Text."/>
    <w:basedOn w:val="Normal"/>
    <w:next w:val="BodyText0"/>
    <w:qFormat/>
    <w:rsid w:val="00E84E05"/>
    <w:pPr>
      <w:spacing w:before="120" w:after="120"/>
    </w:pPr>
    <w:rPr>
      <w:color w:val="595959" w:themeColor="background2"/>
    </w:rPr>
  </w:style>
  <w:style w:type="paragraph" w:styleId="ListParagraph">
    <w:name w:val="List Paragraph"/>
    <w:basedOn w:val="Normal"/>
    <w:uiPriority w:val="34"/>
    <w:qFormat/>
    <w:rsid w:val="003548E3"/>
    <w:pPr>
      <w:ind w:left="720"/>
      <w:contextualSpacing/>
    </w:pPr>
  </w:style>
  <w:style w:type="paragraph" w:styleId="BodyText0">
    <w:name w:val="Body Text"/>
    <w:basedOn w:val="Normal"/>
    <w:link w:val="BodyTextChar"/>
    <w:uiPriority w:val="99"/>
    <w:semiHidden/>
    <w:unhideWhenUsed/>
    <w:rsid w:val="008F6546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8F6546"/>
  </w:style>
  <w:style w:type="paragraph" w:customStyle="1" w:styleId="Bullet1">
    <w:name w:val="Bullet 1"/>
    <w:basedOn w:val="ListParagraph"/>
    <w:qFormat/>
    <w:rsid w:val="00270D5A"/>
    <w:pPr>
      <w:numPr>
        <w:numId w:val="1"/>
      </w:numPr>
      <w:contextualSpacing w:val="0"/>
    </w:pPr>
  </w:style>
  <w:style w:type="paragraph" w:customStyle="1" w:styleId="Bullet2">
    <w:name w:val="Bullet 2"/>
    <w:basedOn w:val="Bullet1"/>
    <w:qFormat/>
    <w:rsid w:val="00270D5A"/>
    <w:pPr>
      <w:numPr>
        <w:numId w:val="2"/>
      </w:numPr>
    </w:pPr>
  </w:style>
  <w:style w:type="paragraph" w:customStyle="1" w:styleId="Bullet3">
    <w:name w:val="Bullet 3"/>
    <w:basedOn w:val="Bullet1"/>
    <w:qFormat/>
    <w:rsid w:val="00270D5A"/>
    <w:pPr>
      <w:ind w:left="1080"/>
    </w:pPr>
  </w:style>
  <w:style w:type="paragraph" w:customStyle="1" w:styleId="Bullet4">
    <w:name w:val="Bullet 4"/>
    <w:basedOn w:val="Bullet2"/>
    <w:qFormat/>
    <w:rsid w:val="00270D5A"/>
    <w:pPr>
      <w:ind w:left="1440"/>
    </w:pPr>
  </w:style>
  <w:style w:type="paragraph" w:customStyle="1" w:styleId="Bullet5">
    <w:name w:val="Bullet 5"/>
    <w:basedOn w:val="Bullet3"/>
    <w:qFormat/>
    <w:rsid w:val="00270D5A"/>
    <w:pPr>
      <w:ind w:left="1800"/>
    </w:pPr>
  </w:style>
  <w:style w:type="paragraph" w:customStyle="1" w:styleId="ListNumber1">
    <w:name w:val="List Number 1"/>
    <w:basedOn w:val="Normal"/>
    <w:qFormat/>
    <w:rsid w:val="00E851D5"/>
    <w:pPr>
      <w:numPr>
        <w:numId w:val="11"/>
      </w:numPr>
    </w:pPr>
  </w:style>
  <w:style w:type="paragraph" w:customStyle="1" w:styleId="ListNumber20">
    <w:name w:val="List Number 2."/>
    <w:basedOn w:val="Normal"/>
    <w:qFormat/>
    <w:rsid w:val="003C2F36"/>
    <w:pPr>
      <w:numPr>
        <w:ilvl w:val="1"/>
        <w:numId w:val="11"/>
      </w:numPr>
    </w:pPr>
    <w:rPr>
      <w:color w:val="595959" w:themeColor="background2"/>
    </w:rPr>
  </w:style>
  <w:style w:type="paragraph" w:customStyle="1" w:styleId="ListNumber3">
    <w:name w:val="List Number 3."/>
    <w:basedOn w:val="Normal"/>
    <w:qFormat/>
    <w:rsid w:val="00E851D5"/>
    <w:pPr>
      <w:numPr>
        <w:ilvl w:val="2"/>
        <w:numId w:val="11"/>
      </w:numPr>
      <w:ind w:left="1426" w:hanging="634"/>
    </w:pPr>
  </w:style>
  <w:style w:type="paragraph" w:styleId="ListNumber2">
    <w:name w:val="List Number 2"/>
    <w:basedOn w:val="Normal"/>
    <w:uiPriority w:val="99"/>
    <w:semiHidden/>
    <w:unhideWhenUsed/>
    <w:rsid w:val="009418A4"/>
    <w:pPr>
      <w:numPr>
        <w:numId w:val="3"/>
      </w:numPr>
      <w:contextualSpacing/>
    </w:pPr>
  </w:style>
  <w:style w:type="paragraph" w:customStyle="1" w:styleId="ListNumber4">
    <w:name w:val="List Number 4."/>
    <w:basedOn w:val="Normal"/>
    <w:qFormat/>
    <w:rsid w:val="00E851D5"/>
    <w:pPr>
      <w:numPr>
        <w:ilvl w:val="3"/>
        <w:numId w:val="11"/>
      </w:numPr>
      <w:ind w:left="2232" w:hanging="792"/>
    </w:pPr>
    <w:rPr>
      <w:color w:val="595959" w:themeColor="background2"/>
    </w:rPr>
  </w:style>
  <w:style w:type="paragraph" w:customStyle="1" w:styleId="IntroductionDarkPurple">
    <w:name w:val="Introduction_Dark Purple"/>
    <w:basedOn w:val="ListNumber1"/>
    <w:qFormat/>
    <w:rsid w:val="00144BF8"/>
    <w:pPr>
      <w:numPr>
        <w:numId w:val="10"/>
      </w:numPr>
    </w:pPr>
  </w:style>
  <w:style w:type="paragraph" w:customStyle="1" w:styleId="FigureTableChartCaption">
    <w:name w:val="Figure/Table/Chart Caption"/>
    <w:basedOn w:val="Normal"/>
    <w:qFormat/>
    <w:rsid w:val="00F71711"/>
    <w:pPr>
      <w:spacing w:before="120" w:after="160"/>
    </w:pPr>
    <w:rPr>
      <w:rFonts w:ascii="Arial" w:hAnsi="Arial"/>
      <w:b/>
    </w:rPr>
  </w:style>
  <w:style w:type="paragraph" w:customStyle="1" w:styleId="TableBullet1">
    <w:name w:val="Table Bullet_1"/>
    <w:basedOn w:val="Bullet1"/>
    <w:qFormat/>
    <w:rsid w:val="006C04EF"/>
    <w:pPr>
      <w:numPr>
        <w:numId w:val="5"/>
      </w:numPr>
      <w:spacing w:line="240" w:lineRule="auto"/>
      <w:ind w:left="274" w:hanging="274"/>
    </w:pPr>
    <w:rPr>
      <w:rFonts w:ascii="Arial" w:eastAsia="Times New Roman" w:hAnsi="Arial" w:cs="Times New Roman"/>
      <w:color w:val="595959" w:themeColor="background2"/>
      <w:szCs w:val="19"/>
      <w:lang w:eastAsia="de-DE"/>
    </w:rPr>
  </w:style>
  <w:style w:type="paragraph" w:customStyle="1" w:styleId="TableBullet2">
    <w:name w:val="Table Bullet_2"/>
    <w:basedOn w:val="TableBullet1"/>
    <w:qFormat/>
    <w:rsid w:val="006C04EF"/>
    <w:pPr>
      <w:numPr>
        <w:numId w:val="6"/>
      </w:numPr>
      <w:ind w:left="548" w:hanging="274"/>
    </w:pPr>
  </w:style>
  <w:style w:type="numbering" w:customStyle="1" w:styleId="Style1">
    <w:name w:val="Style1"/>
    <w:uiPriority w:val="99"/>
    <w:rsid w:val="00DE2355"/>
    <w:pPr>
      <w:numPr>
        <w:numId w:val="4"/>
      </w:numPr>
    </w:pPr>
  </w:style>
  <w:style w:type="paragraph" w:customStyle="1" w:styleId="TableHeading">
    <w:name w:val="Table Heading"/>
    <w:basedOn w:val="NormalWeb"/>
    <w:qFormat/>
    <w:locked/>
    <w:rsid w:val="00BE3A74"/>
    <w:pPr>
      <w:spacing w:line="240" w:lineRule="auto"/>
      <w:textAlignment w:val="baseline"/>
    </w:pPr>
    <w:rPr>
      <w:rFonts w:ascii="Arial" w:eastAsia="Geneva" w:hAnsi="Arial" w:cs="Geneva"/>
      <w:b/>
      <w:bCs/>
      <w:color w:val="FFFFFF" w:themeColor="background1"/>
      <w:kern w:val="24"/>
      <w:sz w:val="20"/>
      <w:szCs w:val="20"/>
      <w:lang w:val="en-IN"/>
    </w:rPr>
  </w:style>
  <w:style w:type="paragraph" w:customStyle="1" w:styleId="TableSubHeading">
    <w:name w:val="Table Sub Heading"/>
    <w:basedOn w:val="TableHeading"/>
    <w:qFormat/>
    <w:locked/>
    <w:rsid w:val="00BE3A74"/>
    <w:rPr>
      <w:b w:val="0"/>
    </w:rPr>
  </w:style>
  <w:style w:type="paragraph" w:customStyle="1" w:styleId="TableBody">
    <w:name w:val="Table Body"/>
    <w:basedOn w:val="Normal"/>
    <w:qFormat/>
    <w:locked/>
    <w:rsid w:val="006C04EF"/>
    <w:pPr>
      <w:autoSpaceDE w:val="0"/>
      <w:autoSpaceDN w:val="0"/>
      <w:adjustRightInd w:val="0"/>
      <w:spacing w:line="240" w:lineRule="auto"/>
    </w:pPr>
    <w:rPr>
      <w:rFonts w:cstheme="minorHAnsi"/>
      <w:color w:val="595959" w:themeColor="background2"/>
      <w:szCs w:val="18"/>
    </w:rPr>
  </w:style>
  <w:style w:type="paragraph" w:styleId="NormalWeb">
    <w:name w:val="Normal (Web)"/>
    <w:basedOn w:val="Normal"/>
    <w:uiPriority w:val="99"/>
    <w:semiHidden/>
    <w:unhideWhenUsed/>
    <w:rsid w:val="00DE2355"/>
    <w:rPr>
      <w:rFonts w:ascii="Times New Roman" w:hAnsi="Times New Roman" w:cs="Times New Roman"/>
      <w:sz w:val="24"/>
      <w:szCs w:val="24"/>
    </w:rPr>
  </w:style>
  <w:style w:type="paragraph" w:customStyle="1" w:styleId="Source">
    <w:name w:val="Source"/>
    <w:basedOn w:val="BodyText"/>
    <w:qFormat/>
    <w:rsid w:val="007D7583"/>
    <w:rPr>
      <w:i/>
      <w:sz w:val="16"/>
    </w:rPr>
  </w:style>
  <w:style w:type="paragraph" w:customStyle="1" w:styleId="ReportHeading">
    <w:name w:val="Report Heading"/>
    <w:basedOn w:val="Normal"/>
    <w:qFormat/>
    <w:rsid w:val="00E645EB"/>
    <w:pPr>
      <w:framePr w:hSpace="181" w:wrap="around" w:vAnchor="page" w:hAnchor="margin" w:y="12872"/>
    </w:pPr>
    <w:rPr>
      <w:rFonts w:cstheme="minorHAnsi"/>
      <w:color w:val="47254B" w:themeColor="accent1"/>
      <w:sz w:val="44"/>
      <w:szCs w:val="4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752826"/>
    <w:pPr>
      <w:spacing w:after="100"/>
      <w:ind w:left="400"/>
    </w:pPr>
  </w:style>
  <w:style w:type="paragraph" w:styleId="Quote">
    <w:name w:val="Quote"/>
    <w:basedOn w:val="Normal"/>
    <w:next w:val="Normal"/>
    <w:link w:val="QuoteChar"/>
    <w:uiPriority w:val="29"/>
    <w:qFormat/>
    <w:rsid w:val="001D6C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85"/>
    <w:rPr>
      <w:rFonts w:ascii="Arial Body" w:hAnsi="Arial Body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06"/>
    <w:pPr>
      <w:pBdr>
        <w:top w:val="single" w:sz="4" w:space="10" w:color="47254B" w:themeColor="accent1"/>
        <w:bottom w:val="single" w:sz="4" w:space="10" w:color="47254B" w:themeColor="accent1"/>
      </w:pBdr>
      <w:spacing w:before="360" w:after="360"/>
      <w:ind w:left="864" w:right="864"/>
      <w:jc w:val="center"/>
    </w:pPr>
    <w:rPr>
      <w:i/>
      <w:iCs/>
      <w:color w:val="47254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06"/>
    <w:rPr>
      <w:rFonts w:ascii="Arial Body" w:hAnsi="Arial Body"/>
      <w:i/>
      <w:iCs/>
      <w:color w:val="47254B" w:themeColor="accent1"/>
      <w:sz w:val="20"/>
    </w:rPr>
  </w:style>
  <w:style w:type="character" w:styleId="Strong">
    <w:name w:val="Strong"/>
    <w:basedOn w:val="DefaultParagraphFont"/>
    <w:uiPriority w:val="22"/>
    <w:qFormat/>
    <w:rsid w:val="00D5060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50606"/>
    <w:rPr>
      <w:i/>
      <w:iCs/>
      <w:color w:val="47254B" w:themeColor="accent1"/>
    </w:rPr>
  </w:style>
  <w:style w:type="character" w:styleId="Emphasis">
    <w:name w:val="Emphasis"/>
    <w:basedOn w:val="DefaultParagraphFont"/>
    <w:uiPriority w:val="20"/>
    <w:qFormat/>
    <w:rsid w:val="00D5060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D5060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5060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50606"/>
    <w:rPr>
      <w:b/>
      <w:bCs/>
      <w:smallCaps/>
      <w:color w:val="47254B" w:themeColor="accent1"/>
      <w:spacing w:val="5"/>
    </w:rPr>
  </w:style>
  <w:style w:type="paragraph" w:customStyle="1" w:styleId="Heading">
    <w:name w:val="Heading"/>
    <w:basedOn w:val="Heading1"/>
    <w:qFormat/>
    <w:rsid w:val="007B2AD0"/>
    <w:pPr>
      <w:numPr>
        <w:numId w:val="0"/>
      </w:numPr>
    </w:pPr>
    <w:rPr>
      <w:color w:val="595959" w:themeColor="background2"/>
    </w:rPr>
  </w:style>
  <w:style w:type="paragraph" w:customStyle="1" w:styleId="Alphabetbullet1">
    <w:name w:val="Alphabet bullet 1."/>
    <w:basedOn w:val="BodyText"/>
    <w:qFormat/>
    <w:rsid w:val="00A56C91"/>
    <w:pPr>
      <w:numPr>
        <w:numId w:val="7"/>
      </w:numPr>
    </w:pPr>
  </w:style>
  <w:style w:type="paragraph" w:customStyle="1" w:styleId="ARomanbullet">
    <w:name w:val="A. Roman bullet"/>
    <w:basedOn w:val="BodyText"/>
    <w:qFormat/>
    <w:rsid w:val="00ED6726"/>
    <w:pPr>
      <w:numPr>
        <w:numId w:val="8"/>
      </w:numPr>
      <w:ind w:left="619" w:hanging="144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6AA8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AA8"/>
    <w:rPr>
      <w:rFonts w:ascii="Arial Body" w:hAnsi="Arial Body"/>
      <w:color w:val="59595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6AA8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sid w:val="00F828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isclaimer">
    <w:name w:val="Disclaimer"/>
    <w:basedOn w:val="Heading1"/>
    <w:qFormat/>
    <w:rsid w:val="002D4B0F"/>
    <w:pPr>
      <w:numPr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A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9F"/>
    <w:rPr>
      <w:rFonts w:ascii="Tahoma" w:hAnsi="Tahoma" w:cs="Tahoma"/>
      <w:color w:val="595959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57B3"/>
    <w:pPr>
      <w:pBdr>
        <w:bottom w:val="single" w:sz="8" w:space="4" w:color="47254B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BF0F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7B3"/>
    <w:rPr>
      <w:rFonts w:asciiTheme="majorHAnsi" w:eastAsiaTheme="majorEastAsia" w:hAnsiTheme="majorHAnsi" w:cstheme="majorBidi"/>
      <w:color w:val="BF0F3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7B3"/>
    <w:pPr>
      <w:numPr>
        <w:ilvl w:val="1"/>
      </w:numPr>
    </w:pPr>
    <w:rPr>
      <w:rFonts w:asciiTheme="majorHAnsi" w:eastAsiaTheme="majorEastAsia" w:hAnsiTheme="majorHAnsi" w:cstheme="majorBidi"/>
      <w:i/>
      <w:iCs/>
      <w:color w:val="47254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57B3"/>
    <w:rPr>
      <w:rFonts w:asciiTheme="majorHAnsi" w:eastAsiaTheme="majorEastAsia" w:hAnsiTheme="majorHAnsi" w:cstheme="majorBidi"/>
      <w:i/>
      <w:iCs/>
      <w:color w:val="47254B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iknow-internal.evalueserve.com\DavWWWRoot\sites\fs\fschile\cida02\risk\Project%20Documentation%20Resources\PoC%20Deliverables%20by%20Project\OCR\Internal%20Documents\Product%20Backlog.xls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\\iknow-internal.evalueserve.com\DavWWWRoot\sites\fs\fschile\cida02\risk\Project%20Documentation%20Resources\PoC%20Deliverables%20by%20Project\OCR\Internal%20Documents\Candidate%20Forms\Medical%20Licens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iknow-internal.evalueserve.com\DavWWWRoot\sites\fs\fschile\cida02\risk\Project%20Documentation%20Resources\PoC%20Deliverables%20by%20Project\OCR\Internal%20Documents\Sprint%201%20-%20Kanban%20and%20Burndown%20Chart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Joaquin.Moya\Documents\CONTENT%20MANAGEMENT%20PILLAR\PROJECT%20TEMPLATES\Evalueserve%20Word%20Template.dotx" TargetMode="External"/></Relationships>
</file>

<file path=word/theme/theme1.xml><?xml version="1.0" encoding="utf-8"?>
<a:theme xmlns:a="http://schemas.openxmlformats.org/drawingml/2006/main" name="Evalueserve Layouts">
  <a:themeElements>
    <a:clrScheme name="EVS">
      <a:dk1>
        <a:sysClr val="windowText" lastClr="000000"/>
      </a:dk1>
      <a:lt1>
        <a:srgbClr val="FFFFFF"/>
      </a:lt1>
      <a:dk2>
        <a:srgbClr val="EE2653"/>
      </a:dk2>
      <a:lt2>
        <a:srgbClr val="595959"/>
      </a:lt2>
      <a:accent1>
        <a:srgbClr val="47254B"/>
      </a:accent1>
      <a:accent2>
        <a:srgbClr val="5AB7E8"/>
      </a:accent2>
      <a:accent3>
        <a:srgbClr val="7C6CAA"/>
      </a:accent3>
      <a:accent4>
        <a:srgbClr val="F38AB1"/>
      </a:accent4>
      <a:accent5>
        <a:srgbClr val="315EA5"/>
      </a:accent5>
      <a:accent6>
        <a:srgbClr val="AFA2BF"/>
      </a:accent6>
      <a:hlink>
        <a:srgbClr val="315EA5"/>
      </a:hlink>
      <a:folHlink>
        <a:srgbClr val="9D2C7D"/>
      </a:folHlink>
    </a:clrScheme>
    <a:fontScheme name="Custom 8">
      <a:majorFont>
        <a:latin typeface="Arial Heading"/>
        <a:ea typeface=""/>
        <a:cs typeface=""/>
      </a:majorFont>
      <a:minorFont>
        <a:latin typeface="Arial Body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tx2"/>
        </a:solidFill>
        <a:ln w="9525">
          <a:noFill/>
          <a:miter lim="800000"/>
          <a:headEnd/>
          <a:tailEnd/>
        </a:ln>
        <a:effectLst/>
      </a:spPr>
      <a:bodyPr lIns="108000" tIns="108000" rIns="108000" bIns="108000" rtlCol="0" anchor="ctr">
        <a:noAutofit/>
      </a:bodyPr>
      <a:lstStyle>
        <a:defPPr algn="l">
          <a:defRPr sz="1400" dirty="0" smtClean="0">
            <a:solidFill>
              <a:schemeClr val="bg1"/>
            </a:solidFill>
            <a:latin typeface="+mj-lt"/>
            <a:ea typeface="Verdana" pitchFamily="34" charset="0"/>
            <a:cs typeface="Verdana" pitchFamily="34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1270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0" tIns="0" rIns="0" bIns="0" numCol="1" anchor="t" anchorCtr="0" compatLnSpc="1">
        <a:prstTxWarp prst="textNoShape">
          <a:avLst/>
        </a:prstTxWarp>
        <a:spAutoFit/>
      </a:bodyPr>
      <a:lstStyle>
        <a:defPPr marL="0" marR="0" indent="0" algn="ctr" defTabSz="914400" rtl="0" eaLnBrk="0" fontAlgn="base" latinLnBrk="0" hangingPunct="0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en-US" sz="12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lIns="0" rIns="0" rtlCol="0">
        <a:spAutoFit/>
      </a:bodyPr>
      <a:lstStyle>
        <a:defPPr defTabSz="914400" fontAlgn="base">
          <a:spcBef>
            <a:spcPts val="600"/>
          </a:spcBef>
          <a:spcAft>
            <a:spcPts val="300"/>
          </a:spcAft>
          <a:buClr>
            <a:srgbClr val="47254B"/>
          </a:buClr>
          <a:buFont typeface="Arial" panose="020B0604020202020204" pitchFamily="34" charset="0"/>
          <a:defRPr sz="1400" kern="0" dirty="0">
            <a:solidFill>
              <a:prstClr val="black">
                <a:lumMod val="65000"/>
                <a:lumOff val="35000"/>
              </a:prstClr>
            </a:solidFill>
          </a:defRPr>
        </a:defPPr>
      </a:lstStyle>
    </a:txDef>
  </a:objectDefaults>
  <a:extraClrSchemeLst>
    <a:extraClrScheme>
      <a:clrScheme name="Basis presentation DK 1">
        <a:dk1>
          <a:srgbClr val="002E5E"/>
        </a:dk1>
        <a:lt1>
          <a:srgbClr val="FFFFFF"/>
        </a:lt1>
        <a:dk2>
          <a:srgbClr val="002E5E"/>
        </a:dk2>
        <a:lt2>
          <a:srgbClr val="002E5E"/>
        </a:lt2>
        <a:accent1>
          <a:srgbClr val="FFFFFF"/>
        </a:accent1>
        <a:accent2>
          <a:srgbClr val="CDCDCD"/>
        </a:accent2>
        <a:accent3>
          <a:srgbClr val="FFFFFF"/>
        </a:accent3>
        <a:accent4>
          <a:srgbClr val="00264F"/>
        </a:accent4>
        <a:accent5>
          <a:srgbClr val="FFFFFF"/>
        </a:accent5>
        <a:accent6>
          <a:srgbClr val="BABABA"/>
        </a:accent6>
        <a:hlink>
          <a:srgbClr val="777777"/>
        </a:hlink>
        <a:folHlink>
          <a:srgbClr val="002E5E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asis presentation DK 2">
        <a:dk1>
          <a:srgbClr val="002E5E"/>
        </a:dk1>
        <a:lt1>
          <a:srgbClr val="FFFFFF"/>
        </a:lt1>
        <a:dk2>
          <a:srgbClr val="002E5E"/>
        </a:dk2>
        <a:lt2>
          <a:srgbClr val="002E5E"/>
        </a:lt2>
        <a:accent1>
          <a:srgbClr val="FFFFFF"/>
        </a:accent1>
        <a:accent2>
          <a:srgbClr val="979797"/>
        </a:accent2>
        <a:accent3>
          <a:srgbClr val="FFFFFF"/>
        </a:accent3>
        <a:accent4>
          <a:srgbClr val="00264F"/>
        </a:accent4>
        <a:accent5>
          <a:srgbClr val="FFFFFF"/>
        </a:accent5>
        <a:accent6>
          <a:srgbClr val="888888"/>
        </a:accent6>
        <a:hlink>
          <a:srgbClr val="494949"/>
        </a:hlink>
        <a:folHlink>
          <a:srgbClr val="002E5E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asis presentation DK 3">
        <a:dk1>
          <a:srgbClr val="002E5E"/>
        </a:dk1>
        <a:lt1>
          <a:srgbClr val="FFFFFF"/>
        </a:lt1>
        <a:dk2>
          <a:srgbClr val="002E5E"/>
        </a:dk2>
        <a:lt2>
          <a:srgbClr val="002E5E"/>
        </a:lt2>
        <a:accent1>
          <a:srgbClr val="FFFFFF"/>
        </a:accent1>
        <a:accent2>
          <a:srgbClr val="979797"/>
        </a:accent2>
        <a:accent3>
          <a:srgbClr val="FFFFFF"/>
        </a:accent3>
        <a:accent4>
          <a:srgbClr val="00264F"/>
        </a:accent4>
        <a:accent5>
          <a:srgbClr val="FFFFFF"/>
        </a:accent5>
        <a:accent6>
          <a:srgbClr val="888888"/>
        </a:accent6>
        <a:hlink>
          <a:srgbClr val="41ACE2"/>
        </a:hlink>
        <a:folHlink>
          <a:srgbClr val="002E5E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Custom Color 1">
      <a:srgbClr val="315EA5"/>
    </a:custClr>
    <a:custClr name="Custom Color 2">
      <a:srgbClr val="47254B"/>
    </a:custClr>
    <a:custClr name="Custom Color 3">
      <a:srgbClr val="4E7FB3"/>
    </a:custClr>
    <a:custClr name="Custom Color 4">
      <a:srgbClr val="AF2349"/>
    </a:custClr>
    <a:custClr name="Custom Color 5">
      <a:srgbClr val="840037"/>
    </a:custClr>
    <a:custClr name="Custom Color 6">
      <a:srgbClr val="AF5E90"/>
    </a:custClr>
    <a:custClr name="Custom Color 7">
      <a:srgbClr val="839EC9"/>
    </a:custClr>
    <a:custClr name="Custom Color 8">
      <a:srgbClr val="BEBFC1"/>
    </a:custClr>
    <a:custClr name="Custom Color 9">
      <a:srgbClr val="917C93"/>
    </a:custClr>
  </a:custClrLst>
  <a:extLst>
    <a:ext uri="{05A4C25C-085E-4340-85A3-A5531E510DB2}">
      <thm15:themeFamily xmlns:thm15="http://schemas.microsoft.com/office/thememl/2012/main" xmlns="" name="Presentation1" id="{32AFC3A0-FE7B-4E8D-A46D-6B505B896AD9}" vid="{736884AC-822D-4F9D-99B0-654213608C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6FA0A06F75846BB0E078CD051F62D" ma:contentTypeVersion="0" ma:contentTypeDescription="Create a new document." ma:contentTypeScope="" ma:versionID="73d4c886cf948ad5853a9a343c05cd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647AB-9E3D-40FD-B696-3588F4B9DC79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017FC69-3AB9-4BC0-B095-94B8750D5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FEDD0C-D76F-4125-8BDC-007FA6A3B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7C9FAA-18B9-4992-BA23-1D0181C9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Evalueserve Word Template.dotx</Template>
  <TotalTime>0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Moya</dc:creator>
  <cp:lastModifiedBy>Cristian Acuna</cp:lastModifiedBy>
  <cp:revision>2</cp:revision>
  <dcterms:created xsi:type="dcterms:W3CDTF">2019-03-28T14:49:00Z</dcterms:created>
  <dcterms:modified xsi:type="dcterms:W3CDTF">2019-03-28T14:49:00Z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uthorEmail">
    <vt:lpwstr>Santosh.Madhukar@evalueserve.com</vt:lpwstr>
  </property>
  <property fmtid="{D5CDD505-2E9C-101B-9397-08002B2CF9AE}" pid="4" name="_AuthorEmailDisplayName">
    <vt:lpwstr>Santosh Madhukar</vt:lpwstr>
  </property>
  <property fmtid="{D5CDD505-2E9C-101B-9397-08002B2CF9AE}" pid="5" name="ContentTypeId">
    <vt:lpwstr>0x010100B036FA0A06F75846BB0E078CD051F62D</vt:lpwstr>
  </property>
  <property fmtid="{D5CDD505-2E9C-101B-9397-08002B2CF9AE}" pid="6" name="_AdHocReviewCycleID">
    <vt:i4>-242045397</vt:i4>
  </property>
  <property fmtid="{D5CDD505-2E9C-101B-9397-08002B2CF9AE}" pid="7" name="_EmailSubject">
    <vt:lpwstr>Evalueserve PowerPoint New Template</vt:lpwstr>
  </property>
  <property fmtid="{D5CDD505-2E9C-101B-9397-08002B2CF9AE}" pid="8" name="_PreviousAdHocReviewCycleID">
    <vt:i4>-1838477363</vt:i4>
  </property>
  <property fmtid="{D5CDD505-2E9C-101B-9397-08002B2CF9AE}" pid="9" name="_ReviewingToolsShownOnce">
    <vt:lpwstr/>
  </property>
</Properties>
</file>